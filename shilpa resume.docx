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8FE931" w14:textId="7F37206B" w:rsidR="00EE56A2" w:rsidRDefault="00FA4B69">
      <w:pPr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6F2DA4C0" wp14:editId="3B4E6FE1">
                <wp:simplePos x="0" y="0"/>
                <wp:positionH relativeFrom="column">
                  <wp:posOffset>3721735</wp:posOffset>
                </wp:positionH>
                <wp:positionV relativeFrom="paragraph">
                  <wp:posOffset>228600</wp:posOffset>
                </wp:positionV>
                <wp:extent cx="2714625" cy="4267200"/>
                <wp:effectExtent l="0" t="0" r="28575" b="19050"/>
                <wp:wrapNone/>
                <wp:docPr id="26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4625" cy="426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AA9EA3C" id="Rectangle 33" o:spid="_x0000_s1026" style="position:absolute;margin-left:293.05pt;margin-top:18pt;width:213.75pt;height:336pt;z-index:2516531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" fillcolor="white [3212]" strokecolor="black [3213]"/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5B474C" wp14:editId="4AB2C9EA">
                <wp:simplePos x="0" y="0"/>
                <wp:positionH relativeFrom="column">
                  <wp:posOffset>3950970</wp:posOffset>
                </wp:positionH>
                <wp:positionV relativeFrom="paragraph">
                  <wp:posOffset>439420</wp:posOffset>
                </wp:positionV>
                <wp:extent cx="876300" cy="295275"/>
                <wp:effectExtent l="0" t="1270" r="1905" b="0"/>
                <wp:wrapNone/>
                <wp:docPr id="2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3BBD1" w14:textId="77777777" w:rsidR="00EF17AC" w:rsidRPr="00EF17AC" w:rsidRDefault="00EF17AC">
                            <w:pPr>
                              <w:rPr>
                                <w:b/>
                                <w:color w:val="20B08F"/>
                                <w:sz w:val="30"/>
                                <w:szCs w:val="30"/>
                              </w:rPr>
                            </w:pPr>
                            <w:r w:rsidRPr="00EF17AC">
                              <w:rPr>
                                <w:b/>
                                <w:color w:val="20B08F"/>
                                <w:sz w:val="30"/>
                                <w:szCs w:val="30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15B474C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311.1pt;margin-top:34.6pt;width:69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" filled="f" fillcolor="#20b08f" stroked="f">
                <v:textbox>
                  <w:txbxContent>
                    <w:p w14:paraId="6E53BBD1" w14:textId="77777777" w:rsidR="00EF17AC" w:rsidRPr="00EF17AC" w:rsidRDefault="00EF17AC">
                      <w:pPr>
                        <w:rPr>
                          <w:b/>
                          <w:color w:val="20B08F"/>
                          <w:sz w:val="30"/>
                          <w:szCs w:val="30"/>
                        </w:rPr>
                      </w:pPr>
                      <w:r w:rsidRPr="00EF17AC">
                        <w:rPr>
                          <w:b/>
                          <w:color w:val="20B08F"/>
                          <w:sz w:val="30"/>
                          <w:szCs w:val="30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D31961" wp14:editId="24EDDB78">
                <wp:simplePos x="0" y="0"/>
                <wp:positionH relativeFrom="column">
                  <wp:posOffset>-723900</wp:posOffset>
                </wp:positionH>
                <wp:positionV relativeFrom="paragraph">
                  <wp:posOffset>561340</wp:posOffset>
                </wp:positionV>
                <wp:extent cx="4258310" cy="772160"/>
                <wp:effectExtent l="0" t="0" r="0" b="0"/>
                <wp:wrapNone/>
                <wp:docPr id="4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8310" cy="77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3E8F69" w14:textId="216B16A3" w:rsidR="00FA2200" w:rsidRPr="005712BC" w:rsidRDefault="00E2078C" w:rsidP="00E054E8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To work with an esteemed organization which allows me to utilize my knowle</w:t>
                            </w:r>
                            <w:r w:rsidR="0014564C">
                              <w:rPr>
                                <w:sz w:val="24"/>
                                <w:szCs w:val="24"/>
                              </w:rPr>
                              <w:t>dge and skills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D31961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margin-left:-57pt;margin-top:44.2pt;width:335.3pt;height:60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" filled="f" fillcolor="#20b08f" stroked="f">
                <v:textbox>
                  <w:txbxContent>
                    <w:p w14:paraId="5C3E8F69" w14:textId="216B16A3" w:rsidR="00FA2200" w:rsidRPr="005712BC" w:rsidRDefault="00E2078C" w:rsidP="00E054E8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To work with an esteemed organization which allows me to utilize my knowle</w:t>
                      </w:r>
                      <w:r w:rsidR="0014564C">
                        <w:rPr>
                          <w:sz w:val="24"/>
                          <w:szCs w:val="24"/>
                        </w:rPr>
                        <w:t>dge and skills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FA5995" wp14:editId="61E69246">
                <wp:simplePos x="0" y="0"/>
                <wp:positionH relativeFrom="column">
                  <wp:posOffset>-666750</wp:posOffset>
                </wp:positionH>
                <wp:positionV relativeFrom="paragraph">
                  <wp:posOffset>247650</wp:posOffset>
                </wp:positionV>
                <wp:extent cx="2019300" cy="390525"/>
                <wp:effectExtent l="0" t="0" r="0" b="9525"/>
                <wp:wrapNone/>
                <wp:docPr id="2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89EF9E" w14:textId="77777777" w:rsidR="00760323" w:rsidRPr="00760323" w:rsidRDefault="00760323">
                            <w:pPr>
                              <w:rPr>
                                <w:b/>
                                <w:color w:val="20B08F"/>
                                <w:sz w:val="36"/>
                                <w:szCs w:val="36"/>
                              </w:rPr>
                            </w:pPr>
                            <w:r w:rsidRPr="00760323">
                              <w:rPr>
                                <w:b/>
                                <w:color w:val="20B08F"/>
                                <w:sz w:val="36"/>
                                <w:szCs w:val="36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CFA5995" id="Text Box 9" o:spid="_x0000_s1028" type="#_x0000_t202" style="position:absolute;margin-left:-52.5pt;margin-top:19.5pt;width:159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" filled="f" fillcolor="#20b08f" stroked="f">
                <v:textbox>
                  <w:txbxContent>
                    <w:p w14:paraId="5489EF9E" w14:textId="77777777" w:rsidR="00760323" w:rsidRPr="00760323" w:rsidRDefault="00760323">
                      <w:pPr>
                        <w:rPr>
                          <w:b/>
                          <w:color w:val="20B08F"/>
                          <w:sz w:val="36"/>
                          <w:szCs w:val="36"/>
                        </w:rPr>
                      </w:pPr>
                      <w:r w:rsidRPr="00760323">
                        <w:rPr>
                          <w:b/>
                          <w:color w:val="20B08F"/>
                          <w:sz w:val="36"/>
                          <w:szCs w:val="36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3BDA0EB" wp14:editId="221F4A45">
                <wp:simplePos x="0" y="0"/>
                <wp:positionH relativeFrom="column">
                  <wp:posOffset>-723900</wp:posOffset>
                </wp:positionH>
                <wp:positionV relativeFrom="paragraph">
                  <wp:posOffset>219075</wp:posOffset>
                </wp:positionV>
                <wp:extent cx="4229100" cy="958850"/>
                <wp:effectExtent l="9525" t="9525" r="9525" b="12700"/>
                <wp:wrapNone/>
                <wp:docPr id="4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958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1D39252" id="Rectangle 12" o:spid="_x0000_s1026" style="position:absolute;margin-left:-57pt;margin-top:17.25pt;width:333pt;height:75.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" fillcolor="white [3212]" strokecolor="black [3213]"/>
            </w:pict>
          </mc:Fallback>
        </mc:AlternateContent>
      </w:r>
      <w:r w:rsidR="00C93A0E">
        <w:rPr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CCD850A" wp14:editId="3D03EA05">
                <wp:simplePos x="0" y="0"/>
                <wp:positionH relativeFrom="column">
                  <wp:posOffset>-800100</wp:posOffset>
                </wp:positionH>
                <wp:positionV relativeFrom="paragraph">
                  <wp:posOffset>-749935</wp:posOffset>
                </wp:positionV>
                <wp:extent cx="7038975" cy="6972300"/>
                <wp:effectExtent l="0" t="2540" r="19050" b="16510"/>
                <wp:wrapNone/>
                <wp:docPr id="36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8975" cy="6972300"/>
                          <a:chOff x="480" y="585"/>
                          <a:chExt cx="11085" cy="10980"/>
                        </a:xfrm>
                      </wpg:grpSpPr>
                      <wpg:grpSp>
                        <wpg:cNvPr id="37" name="Group 48"/>
                        <wpg:cNvGrpSpPr>
                          <a:grpSpLocks/>
                        </wpg:cNvGrpSpPr>
                        <wpg:grpSpPr bwMode="auto">
                          <a:xfrm>
                            <a:off x="480" y="585"/>
                            <a:ext cx="11085" cy="1367"/>
                            <a:chOff x="480" y="585"/>
                            <a:chExt cx="11085" cy="1367"/>
                          </a:xfrm>
                        </wpg:grpSpPr>
                        <wps:wsp>
                          <wps:cNvPr id="38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0" y="585"/>
                              <a:ext cx="5835" cy="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20B08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B0EBB1" w14:textId="50EFFFB1" w:rsidR="00760323" w:rsidRPr="00EE56A2" w:rsidRDefault="00BD2430">
                                <w:pPr>
                                  <w:rPr>
                                    <w:b/>
                                    <w:color w:val="0D0D0D" w:themeColor="text1" w:themeTint="F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color w:val="0D0D0D" w:themeColor="text1" w:themeTint="F2"/>
                                    <w:sz w:val="72"/>
                                    <w:szCs w:val="72"/>
                                  </w:rPr>
                                  <w:t>SHILPA SABU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0" y="1365"/>
                              <a:ext cx="870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20B08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64C62E" w14:textId="77777777" w:rsidR="00760323" w:rsidRPr="00760323" w:rsidRDefault="00760323">
                                <w:pPr>
                                  <w:rPr>
                                    <w:b/>
                                    <w:color w:val="20B08F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0" y="1951"/>
                              <a:ext cx="10995" cy="1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20B08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1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7410" y="2250"/>
                            <a:ext cx="0" cy="931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20B0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CCD850A" id="Group 51" o:spid="_x0000_s1029" style="position:absolute;margin-left:-63pt;margin-top:-59.05pt;width:554.25pt;height:549pt;z-index:251697152" coordorigin="480,585" coordsize="11085,1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">
                <v:group id="Group 48" o:spid="_x0000_s1030" style="position:absolute;left:480;top:585;width:11085;height:1367" coordorigin="480,585" coordsize="11085,1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Text Box 6" o:spid="_x0000_s1031" type="#_x0000_t202" style="position:absolute;left:480;top:585;width:5835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" filled="f" fillcolor="#20b08f" stroked="f">
                    <v:textbox>
                      <w:txbxContent>
                        <w:p w14:paraId="04B0EBB1" w14:textId="50EFFFB1" w:rsidR="00760323" w:rsidRPr="00EE56A2" w:rsidRDefault="00BD2430">
                          <w:pPr>
                            <w:rPr>
                              <w:b/>
                              <w:color w:val="0D0D0D" w:themeColor="text1" w:themeTint="F2"/>
                              <w:sz w:val="72"/>
                              <w:szCs w:val="72"/>
                            </w:rPr>
                          </w:pPr>
                          <w:r>
                            <w:rPr>
                              <w:b/>
                              <w:color w:val="0D0D0D" w:themeColor="text1" w:themeTint="F2"/>
                              <w:sz w:val="72"/>
                              <w:szCs w:val="72"/>
                            </w:rPr>
                            <w:t>SHILPA SABU</w:t>
                          </w:r>
                        </w:p>
                      </w:txbxContent>
                    </v:textbox>
                  </v:shape>
                  <v:shape id="Text Box 8" o:spid="_x0000_s1032" type="#_x0000_t202" style="position:absolute;left:480;top:1365;width:87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" filled="f" fillcolor="#20b08f" stroked="f">
                    <v:textbox>
                      <w:txbxContent>
                        <w:p w14:paraId="6B64C62E" w14:textId="77777777" w:rsidR="00760323" w:rsidRPr="00760323" w:rsidRDefault="00760323">
                          <w:pPr>
                            <w:rPr>
                              <w:b/>
                              <w:color w:val="20B08F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0" o:spid="_x0000_s1033" type="#_x0000_t32" style="position:absolute;left:570;top:1951;width:1099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" strokecolor="#20b08f" strokeweight="2.25pt"/>
                </v:group>
                <v:shape id="AutoShape 45" o:spid="_x0000_s1034" type="#_x0000_t32" style="position:absolute;left:7410;top:2250;width:0;height:93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" strokecolor="#20b08f" strokeweight="1.5pt"/>
              </v:group>
            </w:pict>
          </mc:Fallback>
        </mc:AlternateContent>
      </w:r>
      <w:r w:rsidR="00914F68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79819F69" wp14:editId="4CBC7A77">
                <wp:simplePos x="0" y="0"/>
                <wp:positionH relativeFrom="column">
                  <wp:posOffset>-6880225</wp:posOffset>
                </wp:positionH>
                <wp:positionV relativeFrom="paragraph">
                  <wp:posOffset>565785</wp:posOffset>
                </wp:positionV>
                <wp:extent cx="4229100" cy="1940560"/>
                <wp:effectExtent l="6350" t="13335" r="12700" b="8255"/>
                <wp:wrapNone/>
                <wp:docPr id="4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1940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411D615" id="Rectangle 27" o:spid="_x0000_s1026" style="position:absolute;margin-left:-541.75pt;margin-top:44.55pt;width:333pt;height:152.8pt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" fillcolor="white [3212]" strokecolor="black [3213]"/>
            </w:pict>
          </mc:Fallback>
        </mc:AlternateContent>
      </w:r>
      <w:r w:rsidR="00914F68">
        <w:rPr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58751" behindDoc="0" locked="0" layoutInCell="1" allowOverlap="1" wp14:anchorId="7375C13F" wp14:editId="03CD375D">
                <wp:simplePos x="0" y="0"/>
                <wp:positionH relativeFrom="column">
                  <wp:posOffset>-1114425</wp:posOffset>
                </wp:positionH>
                <wp:positionV relativeFrom="paragraph">
                  <wp:posOffset>-914400</wp:posOffset>
                </wp:positionV>
                <wp:extent cx="8296275" cy="45085"/>
                <wp:effectExtent l="0" t="0" r="0" b="2540"/>
                <wp:wrapNone/>
                <wp:docPr id="33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96275" cy="45085"/>
                          <a:chOff x="-315" y="0"/>
                          <a:chExt cx="13065" cy="602"/>
                        </a:xfrm>
                      </wpg:grpSpPr>
                      <wps:wsp>
                        <wps:cNvPr id="34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-315" y="0"/>
                            <a:ext cx="13065" cy="452"/>
                          </a:xfrm>
                          <a:prstGeom prst="rect">
                            <a:avLst/>
                          </a:prstGeom>
                          <a:solidFill>
                            <a:srgbClr val="20B0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529"/>
                            <a:ext cx="12285" cy="73"/>
                          </a:xfrm>
                          <a:prstGeom prst="rect">
                            <a:avLst/>
                          </a:prstGeom>
                          <a:solidFill>
                            <a:srgbClr val="20B0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B0CA620" id="Group 46" o:spid="_x0000_s1026" style="position:absolute;margin-left:-87.75pt;margin-top:-1in;width:653.25pt;height:3.55pt;z-index:251658751" coordorigin="-315" coordsize="13065,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">
                <v:rect id="Rectangle 2" o:spid="_x0000_s1027" style="position:absolute;left:-315;width:13065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" fillcolor="#20b08f" stroked="f"/>
                <v:rect id="Rectangle 3" o:spid="_x0000_s1028" style="position:absolute;top:529;width:12285;height: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" fillcolor="#20b08f" stroked="f"/>
              </v:group>
            </w:pict>
          </mc:Fallback>
        </mc:AlternateContent>
      </w:r>
      <w:r w:rsidR="00914F68">
        <w:rPr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62079" behindDoc="0" locked="0" layoutInCell="1" allowOverlap="1" wp14:anchorId="07838E64" wp14:editId="30B5410E">
                <wp:simplePos x="0" y="0"/>
                <wp:positionH relativeFrom="column">
                  <wp:posOffset>-1168400</wp:posOffset>
                </wp:positionH>
                <wp:positionV relativeFrom="paragraph">
                  <wp:posOffset>8756015</wp:posOffset>
                </wp:positionV>
                <wp:extent cx="8296275" cy="387985"/>
                <wp:effectExtent l="3175" t="2540" r="0" b="0"/>
                <wp:wrapNone/>
                <wp:docPr id="30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96275" cy="387985"/>
                          <a:chOff x="-400" y="15229"/>
                          <a:chExt cx="13065" cy="611"/>
                        </a:xfrm>
                      </wpg:grpSpPr>
                      <wps:wsp>
                        <wps:cNvPr id="3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400" y="15388"/>
                            <a:ext cx="13065" cy="452"/>
                          </a:xfrm>
                          <a:prstGeom prst="rect">
                            <a:avLst/>
                          </a:prstGeom>
                          <a:solidFill>
                            <a:srgbClr val="20B0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-20" y="15229"/>
                            <a:ext cx="12285" cy="73"/>
                          </a:xfrm>
                          <a:prstGeom prst="rect">
                            <a:avLst/>
                          </a:prstGeom>
                          <a:solidFill>
                            <a:srgbClr val="20B0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D39C90F" id="Group 53" o:spid="_x0000_s1026" style="position:absolute;margin-left:-92pt;margin-top:689.45pt;width:653.25pt;height:30.55pt;z-index:251662079" coordorigin="-400,15229" coordsize="13065,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">
                <v:rect id="Rectangle 4" o:spid="_x0000_s1027" style="position:absolute;left:-400;top:15388;width:13065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" fillcolor="#20b08f" stroked="f"/>
                <v:rect id="Rectangle 5" o:spid="_x0000_s1028" style="position:absolute;left:-20;top:15229;width:12285;height: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" fillcolor="#20b08f" stroked="f"/>
              </v:group>
            </w:pict>
          </mc:Fallback>
        </mc:AlternateContent>
      </w:r>
    </w:p>
    <w:p w14:paraId="37F1E7A6" w14:textId="6F923460" w:rsidR="00EE56A2" w:rsidRPr="00EE56A2" w:rsidRDefault="00FA4B69" w:rsidP="00EE56A2">
      <w:pPr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163E27" wp14:editId="01E6972E">
                <wp:simplePos x="0" y="0"/>
                <wp:positionH relativeFrom="column">
                  <wp:posOffset>3936365</wp:posOffset>
                </wp:positionH>
                <wp:positionV relativeFrom="paragraph">
                  <wp:posOffset>8255</wp:posOffset>
                </wp:positionV>
                <wp:extent cx="2616835" cy="720725"/>
                <wp:effectExtent l="0" t="0" r="2540" b="0"/>
                <wp:wrapNone/>
                <wp:docPr id="2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835" cy="720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B15D5D" w14:textId="6C33CAF3" w:rsidR="000E5957" w:rsidRPr="00495B41" w:rsidRDefault="00495B41" w:rsidP="00495B4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495B41">
                              <w:rPr>
                                <w:sz w:val="24"/>
                                <w:szCs w:val="24"/>
                              </w:rPr>
                              <w:t>Thumarakkakuzhy(H)</w:t>
                            </w:r>
                            <w:r w:rsidR="0007110F" w:rsidRPr="00495B41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,</w:t>
                            </w:r>
                            <w:r w:rsidRPr="00495B41">
                              <w:rPr>
                                <w:sz w:val="24"/>
                                <w:szCs w:val="24"/>
                              </w:rPr>
                              <w:t>Kollamula, Chathanthara P.O Pathanamthitta</w:t>
                            </w:r>
                          </w:p>
                          <w:p w14:paraId="19FDC92F" w14:textId="020B539A" w:rsidR="00495B41" w:rsidRPr="00495B41" w:rsidRDefault="00495B41" w:rsidP="00495B4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495B41">
                              <w:rPr>
                                <w:sz w:val="24"/>
                                <w:szCs w:val="24"/>
                              </w:rPr>
                              <w:t>686510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5163E27" id="Text Box 34" o:spid="_x0000_s1035" type="#_x0000_t202" style="position:absolute;margin-left:309.95pt;margin-top:.65pt;width:206.05pt;height:5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" filled="f" fillcolor="#20b08f" stroked="f">
                <v:textbox>
                  <w:txbxContent>
                    <w:p w14:paraId="04B15D5D" w14:textId="6C33CAF3" w:rsidR="000E5957" w:rsidRPr="00495B41" w:rsidRDefault="00495B41" w:rsidP="00495B4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495B41">
                        <w:rPr>
                          <w:sz w:val="24"/>
                          <w:szCs w:val="24"/>
                        </w:rPr>
                        <w:t>Thumarakkakuzhy</w:t>
                      </w:r>
                      <w:proofErr w:type="spellEnd"/>
                      <w:r w:rsidRPr="00495B41">
                        <w:rPr>
                          <w:sz w:val="24"/>
                          <w:szCs w:val="24"/>
                        </w:rPr>
                        <w:t>(H</w:t>
                      </w:r>
                      <w:proofErr w:type="gramStart"/>
                      <w:r w:rsidRPr="00495B41">
                        <w:rPr>
                          <w:sz w:val="24"/>
                          <w:szCs w:val="24"/>
                        </w:rPr>
                        <w:t>)</w:t>
                      </w:r>
                      <w:r w:rsidR="0007110F" w:rsidRPr="00495B41">
                        <w:rPr>
                          <w:color w:val="0D0D0D" w:themeColor="text1" w:themeTint="F2"/>
                          <w:sz w:val="24"/>
                          <w:szCs w:val="24"/>
                        </w:rPr>
                        <w:t>,</w:t>
                      </w:r>
                      <w:proofErr w:type="spellStart"/>
                      <w:r w:rsidRPr="00495B41">
                        <w:rPr>
                          <w:sz w:val="24"/>
                          <w:szCs w:val="24"/>
                        </w:rPr>
                        <w:t>Kollamula</w:t>
                      </w:r>
                      <w:proofErr w:type="spellEnd"/>
                      <w:proofErr w:type="gramEnd"/>
                      <w:r w:rsidRPr="00495B41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95B41">
                        <w:rPr>
                          <w:sz w:val="24"/>
                          <w:szCs w:val="24"/>
                        </w:rPr>
                        <w:t>Chathanthar</w:t>
                      </w:r>
                      <w:r w:rsidRPr="00495B41">
                        <w:rPr>
                          <w:sz w:val="24"/>
                          <w:szCs w:val="24"/>
                        </w:rPr>
                        <w:t>a</w:t>
                      </w:r>
                      <w:proofErr w:type="spellEnd"/>
                      <w:r w:rsidRPr="00495B41">
                        <w:rPr>
                          <w:sz w:val="24"/>
                          <w:szCs w:val="24"/>
                        </w:rPr>
                        <w:t xml:space="preserve"> P.O </w:t>
                      </w:r>
                      <w:proofErr w:type="spellStart"/>
                      <w:r w:rsidRPr="00495B41">
                        <w:rPr>
                          <w:sz w:val="24"/>
                          <w:szCs w:val="24"/>
                        </w:rPr>
                        <w:t>Pathanamthitta</w:t>
                      </w:r>
                      <w:proofErr w:type="spellEnd"/>
                    </w:p>
                    <w:p w14:paraId="19FDC92F" w14:textId="020B539A" w:rsidR="00495B41" w:rsidRPr="00495B41" w:rsidRDefault="00495B41" w:rsidP="00495B4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495B41">
                        <w:rPr>
                          <w:sz w:val="24"/>
                          <w:szCs w:val="24"/>
                        </w:rPr>
                        <w:t>686510</w:t>
                      </w:r>
                    </w:p>
                  </w:txbxContent>
                </v:textbox>
              </v:shape>
            </w:pict>
          </mc:Fallback>
        </mc:AlternateContent>
      </w:r>
      <w:r w:rsidR="00C93A0E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0B4B9F5F" wp14:editId="3014A91A">
                <wp:simplePos x="0" y="0"/>
                <wp:positionH relativeFrom="column">
                  <wp:posOffset>-722630</wp:posOffset>
                </wp:positionH>
                <wp:positionV relativeFrom="paragraph">
                  <wp:posOffset>521335</wp:posOffset>
                </wp:positionV>
                <wp:extent cx="4229100" cy="1914525"/>
                <wp:effectExtent l="10795" t="13970" r="8255" b="5080"/>
                <wp:wrapNone/>
                <wp:docPr id="2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1914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1D330F7" id="Rectangle 15" o:spid="_x0000_s1026" style="position:absolute;margin-left:-56.9pt;margin-top:41.05pt;width:333pt;height:150.7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" fillcolor="white [3212]" strokecolor="black [3213]"/>
            </w:pict>
          </mc:Fallback>
        </mc:AlternateContent>
      </w:r>
      <w:r w:rsidR="00C93A0E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CADC05" wp14:editId="075CEBD9">
                <wp:simplePos x="0" y="0"/>
                <wp:positionH relativeFrom="column">
                  <wp:posOffset>-704850</wp:posOffset>
                </wp:positionH>
                <wp:positionV relativeFrom="paragraph">
                  <wp:posOffset>869314</wp:posOffset>
                </wp:positionV>
                <wp:extent cx="4143375" cy="1609725"/>
                <wp:effectExtent l="0" t="0" r="0" b="9525"/>
                <wp:wrapNone/>
                <wp:docPr id="2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3375" cy="160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BFD31" w14:textId="274AE55F" w:rsidR="00FA2200" w:rsidRPr="00EE56A2" w:rsidRDefault="000F67B0" w:rsidP="00E054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Dual Degree MCA, May 2019</w:t>
                            </w:r>
                            <w:r w:rsidR="00344231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from Amal Jyothi College Of Engineering Koovappally</w:t>
                            </w:r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under Mahatma Gandhi university </w:t>
                            </w:r>
                            <w:r w:rsidR="00344231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w</w:t>
                            </w:r>
                            <w:r w:rsidR="0007110F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ith </w:t>
                            </w:r>
                            <w:r w:rsidR="00D21331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6</w:t>
                            </w:r>
                            <w:r w:rsidR="00BD2430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% upto 6</w:t>
                            </w:r>
                            <w:r w:rsidRPr="000F67B0">
                              <w:rPr>
                                <w:color w:val="0D0D0D" w:themeColor="text1" w:themeTint="F2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44231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semester.</w:t>
                            </w:r>
                          </w:p>
                          <w:p w14:paraId="3E1CECB6" w14:textId="65529CEA" w:rsidR="00FA2200" w:rsidRPr="00EE56A2" w:rsidRDefault="00344231" w:rsidP="00E054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Plus two ,2014 from </w:t>
                            </w:r>
                            <w:r w:rsidR="00BD2430">
                              <w:rPr>
                                <w:rFonts w:ascii="Arial" w:hAnsi="Arial" w:cs="Arial"/>
                              </w:rPr>
                              <w:t>S.N.D.P  Higher Secondary School,</w:t>
                            </w:r>
                            <w:r w:rsidR="00BD2430" w:rsidRPr="00BD243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BD2430">
                              <w:rPr>
                                <w:rFonts w:ascii="Arial" w:hAnsi="Arial" w:cs="Arial"/>
                              </w:rPr>
                              <w:t xml:space="preserve">Venkurinji </w:t>
                            </w:r>
                            <w:r w:rsidR="0007110F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with </w:t>
                            </w:r>
                            <w:r w:rsidR="00BD2430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70</w:t>
                            </w:r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%</w:t>
                            </w:r>
                            <w:bookmarkStart w:id="0" w:name="_GoBack"/>
                            <w:bookmarkEnd w:id="0"/>
                          </w:p>
                          <w:p w14:paraId="76B1C687" w14:textId="11DDD2AA" w:rsidR="00344231" w:rsidRPr="00EE56A2" w:rsidRDefault="00344231" w:rsidP="00E054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SSLC ,2012 fro</w:t>
                            </w:r>
                            <w:r w:rsidR="0007110F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m  </w:t>
                            </w:r>
                            <w:r w:rsidR="00BD2430">
                              <w:rPr>
                                <w:rFonts w:ascii="Arial" w:hAnsi="Arial" w:cs="Arial"/>
                              </w:rPr>
                              <w:t>Little Flower Public School ,Kollamula</w:t>
                            </w:r>
                            <w:r w:rsidR="00495B4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07110F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w</w:t>
                            </w:r>
                            <w:r w:rsidR="00C93A0E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ith 78%</w:t>
                            </w:r>
                          </w:p>
                          <w:p w14:paraId="1D1A13AB" w14:textId="77777777" w:rsidR="00FA2200" w:rsidRPr="00344231" w:rsidRDefault="00FA2200" w:rsidP="00344231">
                            <w:pPr>
                              <w:ind w:left="360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5CADC05" id="Text Box 16" o:spid="_x0000_s1036" type="#_x0000_t202" style="position:absolute;margin-left:-55.5pt;margin-top:68.45pt;width:326.25pt;height:12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" filled="f" fillcolor="#20b08f" stroked="f">
                <v:textbox>
                  <w:txbxContent>
                    <w:p w14:paraId="01ABFD31" w14:textId="274AE55F" w:rsidR="00FA2200" w:rsidRPr="00EE56A2" w:rsidRDefault="000F67B0" w:rsidP="00E054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>Dual Degree MCA, May 2019</w:t>
                      </w:r>
                      <w:r w:rsidR="00344231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from Amal Jyothi College </w:t>
                      </w:r>
                      <w:proofErr w:type="gramStart"/>
                      <w:r w:rsidR="00344231">
                        <w:rPr>
                          <w:color w:val="0D0D0D" w:themeColor="text1" w:themeTint="F2"/>
                          <w:sz w:val="24"/>
                          <w:szCs w:val="24"/>
                        </w:rPr>
                        <w:t>Of</w:t>
                      </w:r>
                      <w:proofErr w:type="gramEnd"/>
                      <w:r w:rsidR="00344231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Engineering </w:t>
                      </w:r>
                      <w:proofErr w:type="spellStart"/>
                      <w:r w:rsidR="00344231">
                        <w:rPr>
                          <w:color w:val="0D0D0D" w:themeColor="text1" w:themeTint="F2"/>
                          <w:sz w:val="24"/>
                          <w:szCs w:val="24"/>
                        </w:rPr>
                        <w:t>Koovappally</w:t>
                      </w:r>
                      <w:proofErr w:type="spellEnd"/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under Mahatma Gandhi university </w:t>
                      </w:r>
                      <w:r w:rsidR="00344231">
                        <w:rPr>
                          <w:color w:val="0D0D0D" w:themeColor="text1" w:themeTint="F2"/>
                          <w:sz w:val="24"/>
                          <w:szCs w:val="24"/>
                        </w:rPr>
                        <w:t>w</w:t>
                      </w:r>
                      <w:r w:rsidR="0007110F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ith </w:t>
                      </w:r>
                      <w:r w:rsidR="00D21331">
                        <w:rPr>
                          <w:color w:val="0D0D0D" w:themeColor="text1" w:themeTint="F2"/>
                          <w:sz w:val="24"/>
                          <w:szCs w:val="24"/>
                        </w:rPr>
                        <w:t>6</w:t>
                      </w:r>
                      <w:r w:rsidR="00BD2430">
                        <w:rPr>
                          <w:color w:val="0D0D0D" w:themeColor="text1" w:themeTint="F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% </w:t>
                      </w:r>
                      <w:proofErr w:type="spellStart"/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>upto</w:t>
                      </w:r>
                      <w:proofErr w:type="spellEnd"/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6</w:t>
                      </w:r>
                      <w:r w:rsidRPr="000F67B0">
                        <w:rPr>
                          <w:color w:val="0D0D0D" w:themeColor="text1" w:themeTint="F2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344231">
                        <w:rPr>
                          <w:color w:val="0D0D0D" w:themeColor="text1" w:themeTint="F2"/>
                          <w:sz w:val="24"/>
                          <w:szCs w:val="24"/>
                        </w:rPr>
                        <w:t>semester.</w:t>
                      </w:r>
                    </w:p>
                    <w:p w14:paraId="3E1CECB6" w14:textId="65529CEA" w:rsidR="00FA2200" w:rsidRPr="00EE56A2" w:rsidRDefault="00344231" w:rsidP="00E054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Plus two ,2014 from </w:t>
                      </w:r>
                      <w:proofErr w:type="gramStart"/>
                      <w:r w:rsidR="00BD2430">
                        <w:rPr>
                          <w:rFonts w:ascii="Arial" w:hAnsi="Arial" w:cs="Arial"/>
                        </w:rPr>
                        <w:t>S.N.D.P  Higher</w:t>
                      </w:r>
                      <w:proofErr w:type="gramEnd"/>
                      <w:r w:rsidR="00BD2430">
                        <w:rPr>
                          <w:rFonts w:ascii="Arial" w:hAnsi="Arial" w:cs="Arial"/>
                        </w:rPr>
                        <w:t xml:space="preserve"> </w:t>
                      </w:r>
                      <w:r w:rsidR="00BD2430">
                        <w:rPr>
                          <w:rFonts w:ascii="Arial" w:hAnsi="Arial" w:cs="Arial"/>
                        </w:rPr>
                        <w:t>Secondary</w:t>
                      </w:r>
                      <w:r w:rsidR="00BD2430">
                        <w:rPr>
                          <w:rFonts w:ascii="Arial" w:hAnsi="Arial" w:cs="Arial"/>
                        </w:rPr>
                        <w:t xml:space="preserve"> </w:t>
                      </w:r>
                      <w:r w:rsidR="00BD2430">
                        <w:rPr>
                          <w:rFonts w:ascii="Arial" w:hAnsi="Arial" w:cs="Arial"/>
                        </w:rPr>
                        <w:t>School,</w:t>
                      </w:r>
                      <w:r w:rsidR="00BD2430" w:rsidRPr="00BD243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BD2430">
                        <w:rPr>
                          <w:rFonts w:ascii="Arial" w:hAnsi="Arial" w:cs="Arial"/>
                        </w:rPr>
                        <w:t>Venkurinji</w:t>
                      </w:r>
                      <w:proofErr w:type="spellEnd"/>
                      <w:r w:rsidR="00BD2430">
                        <w:rPr>
                          <w:rFonts w:ascii="Arial" w:hAnsi="Arial" w:cs="Arial"/>
                        </w:rPr>
                        <w:t xml:space="preserve"> </w:t>
                      </w:r>
                      <w:r w:rsidR="0007110F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with </w:t>
                      </w:r>
                      <w:r w:rsidR="00BD2430">
                        <w:rPr>
                          <w:color w:val="0D0D0D" w:themeColor="text1" w:themeTint="F2"/>
                          <w:sz w:val="24"/>
                          <w:szCs w:val="24"/>
                        </w:rPr>
                        <w:t>70</w:t>
                      </w:r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>%</w:t>
                      </w:r>
                    </w:p>
                    <w:p w14:paraId="76B1C687" w14:textId="11DDD2AA" w:rsidR="00344231" w:rsidRPr="00EE56A2" w:rsidRDefault="00344231" w:rsidP="00E054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SSLC ,2012 </w:t>
                      </w:r>
                      <w:proofErr w:type="gramStart"/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>fro</w:t>
                      </w:r>
                      <w:r w:rsidR="0007110F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m  </w:t>
                      </w:r>
                      <w:r w:rsidR="00BD2430">
                        <w:rPr>
                          <w:rFonts w:ascii="Arial" w:hAnsi="Arial" w:cs="Arial"/>
                        </w:rPr>
                        <w:t>Little</w:t>
                      </w:r>
                      <w:proofErr w:type="gramEnd"/>
                      <w:r w:rsidR="00BD2430">
                        <w:rPr>
                          <w:rFonts w:ascii="Arial" w:hAnsi="Arial" w:cs="Arial"/>
                        </w:rPr>
                        <w:t xml:space="preserve"> Flower Public School ,</w:t>
                      </w:r>
                      <w:proofErr w:type="spellStart"/>
                      <w:r w:rsidR="00BD2430">
                        <w:rPr>
                          <w:rFonts w:ascii="Arial" w:hAnsi="Arial" w:cs="Arial"/>
                        </w:rPr>
                        <w:t>Kollamula</w:t>
                      </w:r>
                      <w:proofErr w:type="spellEnd"/>
                      <w:r w:rsidR="00495B41">
                        <w:rPr>
                          <w:rFonts w:ascii="Arial" w:hAnsi="Arial" w:cs="Arial"/>
                        </w:rPr>
                        <w:t xml:space="preserve"> </w:t>
                      </w:r>
                      <w:r w:rsidR="0007110F">
                        <w:rPr>
                          <w:color w:val="0D0D0D" w:themeColor="text1" w:themeTint="F2"/>
                          <w:sz w:val="24"/>
                          <w:szCs w:val="24"/>
                        </w:rPr>
                        <w:t>w</w:t>
                      </w:r>
                      <w:r w:rsidR="00C93A0E">
                        <w:rPr>
                          <w:color w:val="0D0D0D" w:themeColor="text1" w:themeTint="F2"/>
                          <w:sz w:val="24"/>
                          <w:szCs w:val="24"/>
                        </w:rPr>
                        <w:t>ith 78%</w:t>
                      </w:r>
                    </w:p>
                    <w:p w14:paraId="1D1A13AB" w14:textId="77777777" w:rsidR="00FA2200" w:rsidRPr="00344231" w:rsidRDefault="00FA2200" w:rsidP="00344231">
                      <w:pPr>
                        <w:ind w:left="360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3A0E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676223" wp14:editId="2038517C">
                <wp:simplePos x="0" y="0"/>
                <wp:positionH relativeFrom="column">
                  <wp:posOffset>-542925</wp:posOffset>
                </wp:positionH>
                <wp:positionV relativeFrom="paragraph">
                  <wp:posOffset>596265</wp:posOffset>
                </wp:positionV>
                <wp:extent cx="1924050" cy="371475"/>
                <wp:effectExtent l="0" t="3175" r="0" b="0"/>
                <wp:wrapNone/>
                <wp:docPr id="2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F31B2" w14:textId="77777777" w:rsidR="000F67B0" w:rsidRPr="002709A4" w:rsidRDefault="000F67B0" w:rsidP="000F67B0">
                            <w:pPr>
                              <w:rPr>
                                <w:b/>
                                <w:color w:val="20B08F"/>
                                <w:sz w:val="36"/>
                                <w:szCs w:val="36"/>
                              </w:rPr>
                            </w:pPr>
                            <w:r w:rsidRPr="002709A4">
                              <w:rPr>
                                <w:b/>
                                <w:color w:val="20B08F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 w14:paraId="03427154" w14:textId="77777777" w:rsidR="00FA2200" w:rsidRPr="000F67B0" w:rsidRDefault="00FA2200" w:rsidP="000F67B0">
                            <w:pPr>
                              <w:rPr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676223" id="Text Box 14" o:spid="_x0000_s1037" type="#_x0000_t202" style="position:absolute;margin-left:-42.75pt;margin-top:46.95pt;width:151.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" filled="f" fillcolor="#20b08f" stroked="f">
                <v:textbox>
                  <w:txbxContent>
                    <w:p w14:paraId="719F31B2" w14:textId="77777777" w:rsidR="000F67B0" w:rsidRPr="002709A4" w:rsidRDefault="000F67B0" w:rsidP="000F67B0">
                      <w:pPr>
                        <w:rPr>
                          <w:b/>
                          <w:color w:val="20B08F"/>
                          <w:sz w:val="36"/>
                          <w:szCs w:val="36"/>
                        </w:rPr>
                      </w:pPr>
                      <w:r w:rsidRPr="002709A4">
                        <w:rPr>
                          <w:b/>
                          <w:color w:val="20B08F"/>
                          <w:sz w:val="36"/>
                          <w:szCs w:val="36"/>
                        </w:rPr>
                        <w:t>EDUCATION</w:t>
                      </w:r>
                    </w:p>
                    <w:p w14:paraId="03427154" w14:textId="77777777" w:rsidR="00FA2200" w:rsidRPr="000F67B0" w:rsidRDefault="00FA2200" w:rsidP="000F67B0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50A60B" w14:textId="7F9DF4AD" w:rsidR="00EE56A2" w:rsidRPr="00EE56A2" w:rsidRDefault="00FA4B69" w:rsidP="00EE56A2">
      <w:pPr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7AB1CA" wp14:editId="5F92F536">
                <wp:simplePos x="0" y="0"/>
                <wp:positionH relativeFrom="column">
                  <wp:posOffset>3980815</wp:posOffset>
                </wp:positionH>
                <wp:positionV relativeFrom="paragraph">
                  <wp:posOffset>342265</wp:posOffset>
                </wp:positionV>
                <wp:extent cx="2495550" cy="495300"/>
                <wp:effectExtent l="0" t="3175" r="635" b="0"/>
                <wp:wrapNone/>
                <wp:docPr id="22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80FF61" w14:textId="53B0022E" w:rsidR="00967139" w:rsidRPr="00EE56A2" w:rsidRDefault="0007110F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Phone: </w:t>
                            </w:r>
                            <w:r w:rsidR="006120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+919526308620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A7AB1CA" id="Text Box 37" o:spid="_x0000_s1038" type="#_x0000_t202" style="position:absolute;margin-left:313.45pt;margin-top:26.95pt;width:196.5pt;height:3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" filled="f" fillcolor="#20b08f" stroked="f">
                <v:textbox>
                  <w:txbxContent>
                    <w:p w14:paraId="1680FF61" w14:textId="53B0022E" w:rsidR="00967139" w:rsidRPr="00EE56A2" w:rsidRDefault="0007110F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Phone: </w:t>
                      </w:r>
                      <w:r w:rsidR="0061205D">
                        <w:rPr>
                          <w:rFonts w:ascii="Arial" w:hAnsi="Arial" w:cs="Arial"/>
                          <w:sz w:val="24"/>
                          <w:szCs w:val="24"/>
                        </w:rPr>
                        <w:t>+9195263086</w:t>
                      </w:r>
                      <w:r w:rsidR="0061205D">
                        <w:rPr>
                          <w:rFonts w:ascii="Arial" w:hAnsi="Arial" w:cs="Arial"/>
                          <w:sz w:val="24"/>
                          <w:szCs w:val="24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914F68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2CD882" wp14:editId="571F37BF">
                <wp:simplePos x="0" y="0"/>
                <wp:positionH relativeFrom="column">
                  <wp:posOffset>3950970</wp:posOffset>
                </wp:positionH>
                <wp:positionV relativeFrom="paragraph">
                  <wp:posOffset>5715</wp:posOffset>
                </wp:positionV>
                <wp:extent cx="895350" cy="295275"/>
                <wp:effectExtent l="0" t="0" r="1905" b="0"/>
                <wp:wrapNone/>
                <wp:docPr id="23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8DA85" w14:textId="77777777" w:rsidR="00EF17AC" w:rsidRPr="00EF17AC" w:rsidRDefault="00EF17AC">
                            <w:pPr>
                              <w:rPr>
                                <w:b/>
                                <w:color w:val="20B08F"/>
                                <w:sz w:val="30"/>
                                <w:szCs w:val="30"/>
                              </w:rPr>
                            </w:pPr>
                            <w:r w:rsidRPr="00EF17AC">
                              <w:rPr>
                                <w:b/>
                                <w:color w:val="20B08F"/>
                                <w:sz w:val="30"/>
                                <w:szCs w:val="30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2CD882" id="Text Box 35" o:spid="_x0000_s1039" type="#_x0000_t202" style="position:absolute;margin-left:311.1pt;margin-top:.45pt;width:70.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" filled="f" fillcolor="#20b08f" stroked="f">
                <v:textbox>
                  <w:txbxContent>
                    <w:p w14:paraId="2048DA85" w14:textId="77777777" w:rsidR="00EF17AC" w:rsidRPr="00EF17AC" w:rsidRDefault="00EF17AC">
                      <w:pPr>
                        <w:rPr>
                          <w:b/>
                          <w:color w:val="20B08F"/>
                          <w:sz w:val="30"/>
                          <w:szCs w:val="30"/>
                        </w:rPr>
                      </w:pPr>
                      <w:r w:rsidRPr="00EF17AC">
                        <w:rPr>
                          <w:b/>
                          <w:color w:val="20B08F"/>
                          <w:sz w:val="30"/>
                          <w:szCs w:val="30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</w:p>
    <w:p w14:paraId="6EFECC8F" w14:textId="5D7942CF" w:rsidR="00EE56A2" w:rsidRPr="00EE56A2" w:rsidRDefault="00FA4B69" w:rsidP="00EE56A2">
      <w:pPr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BBF36C" wp14:editId="0E555744">
                <wp:simplePos x="0" y="0"/>
                <wp:positionH relativeFrom="column">
                  <wp:posOffset>3943350</wp:posOffset>
                </wp:positionH>
                <wp:positionV relativeFrom="paragraph">
                  <wp:posOffset>613410</wp:posOffset>
                </wp:positionV>
                <wp:extent cx="1276350" cy="314325"/>
                <wp:effectExtent l="0" t="0" r="0" b="4445"/>
                <wp:wrapNone/>
                <wp:docPr id="18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7BDA44" w14:textId="77777777" w:rsidR="00967139" w:rsidRPr="00967139" w:rsidRDefault="00967139">
                            <w:pPr>
                              <w:rPr>
                                <w:b/>
                                <w:color w:val="20B08F"/>
                                <w:sz w:val="30"/>
                                <w:szCs w:val="30"/>
                              </w:rPr>
                            </w:pPr>
                            <w:r w:rsidRPr="00967139">
                              <w:rPr>
                                <w:b/>
                                <w:color w:val="20B08F"/>
                                <w:sz w:val="30"/>
                                <w:szCs w:val="30"/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EBBF36C" id="Text Box 40" o:spid="_x0000_s1040" type="#_x0000_t202" style="position:absolute;margin-left:310.5pt;margin-top:48.3pt;width:100.5pt;height:2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" filled="f" fillcolor="#20b08f" stroked="f">
                <v:textbox>
                  <w:txbxContent>
                    <w:p w14:paraId="107BDA44" w14:textId="77777777" w:rsidR="00967139" w:rsidRPr="00967139" w:rsidRDefault="00967139">
                      <w:pPr>
                        <w:rPr>
                          <w:b/>
                          <w:color w:val="20B08F"/>
                          <w:sz w:val="30"/>
                          <w:szCs w:val="30"/>
                        </w:rPr>
                      </w:pPr>
                      <w:r w:rsidRPr="00967139">
                        <w:rPr>
                          <w:b/>
                          <w:color w:val="20B08F"/>
                          <w:sz w:val="30"/>
                          <w:szCs w:val="30"/>
                        </w:rPr>
                        <w:t>Date of Birth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0385EE" wp14:editId="2A80AC8E">
                <wp:simplePos x="0" y="0"/>
                <wp:positionH relativeFrom="column">
                  <wp:posOffset>3971925</wp:posOffset>
                </wp:positionH>
                <wp:positionV relativeFrom="paragraph">
                  <wp:posOffset>5080</wp:posOffset>
                </wp:positionV>
                <wp:extent cx="704850" cy="323850"/>
                <wp:effectExtent l="0" t="0" r="0" b="3175"/>
                <wp:wrapNone/>
                <wp:docPr id="20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582E7A" w14:textId="77777777" w:rsidR="00967139" w:rsidRPr="00967139" w:rsidRDefault="00967139">
                            <w:pPr>
                              <w:rPr>
                                <w:b/>
                                <w:color w:val="20B08F"/>
                                <w:sz w:val="30"/>
                                <w:szCs w:val="30"/>
                              </w:rPr>
                            </w:pPr>
                            <w:r w:rsidRPr="00967139">
                              <w:rPr>
                                <w:b/>
                                <w:color w:val="20B08F"/>
                                <w:sz w:val="30"/>
                                <w:szCs w:val="30"/>
                              </w:rPr>
                              <w:t>E-mail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00385EE" id="Text Box 38" o:spid="_x0000_s1041" type="#_x0000_t202" style="position:absolute;margin-left:312.75pt;margin-top:.4pt;width:55.5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" filled="f" fillcolor="#20b08f" stroked="f">
                <v:textbox>
                  <w:txbxContent>
                    <w:p w14:paraId="26582E7A" w14:textId="77777777" w:rsidR="00967139" w:rsidRPr="00967139" w:rsidRDefault="00967139">
                      <w:pPr>
                        <w:rPr>
                          <w:b/>
                          <w:color w:val="20B08F"/>
                          <w:sz w:val="30"/>
                          <w:szCs w:val="30"/>
                        </w:rPr>
                      </w:pPr>
                      <w:r w:rsidRPr="00967139">
                        <w:rPr>
                          <w:b/>
                          <w:color w:val="20B08F"/>
                          <w:sz w:val="30"/>
                          <w:szCs w:val="30"/>
                        </w:rPr>
                        <w:t>E-mail</w:t>
                      </w:r>
                    </w:p>
                  </w:txbxContent>
                </v:textbox>
              </v:shape>
            </w:pict>
          </mc:Fallback>
        </mc:AlternateContent>
      </w:r>
      <w:r w:rsidR="00914F68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35A306" wp14:editId="4BC2BFEC">
                <wp:simplePos x="0" y="0"/>
                <wp:positionH relativeFrom="column">
                  <wp:posOffset>3981450</wp:posOffset>
                </wp:positionH>
                <wp:positionV relativeFrom="paragraph">
                  <wp:posOffset>307975</wp:posOffset>
                </wp:positionV>
                <wp:extent cx="2276475" cy="361950"/>
                <wp:effectExtent l="0" t="4445" r="0" b="0"/>
                <wp:wrapNone/>
                <wp:docPr id="1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312D2A" w14:textId="68F672BC" w:rsidR="00967139" w:rsidRPr="00EE56A2" w:rsidRDefault="0061205D">
                            <w:p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silpasabu11@gmail.com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235A306" id="Text Box 39" o:spid="_x0000_s1042" type="#_x0000_t202" style="position:absolute;margin-left:313.5pt;margin-top:24.25pt;width:179.25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" filled="f" fillcolor="#20b08f" stroked="f">
                <v:textbox>
                  <w:txbxContent>
                    <w:p w14:paraId="16312D2A" w14:textId="68F672BC" w:rsidR="00967139" w:rsidRPr="00EE56A2" w:rsidRDefault="0061205D">
                      <w:p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silpasabu11@gmail.com</w:t>
                      </w:r>
                    </w:p>
                  </w:txbxContent>
                </v:textbox>
              </v:shape>
            </w:pict>
          </mc:Fallback>
        </mc:AlternateContent>
      </w:r>
      <w:r w:rsidR="005E0DE8">
        <w:rPr>
          <w:sz w:val="72"/>
          <w:szCs w:val="72"/>
        </w:rPr>
        <w:t xml:space="preserve"> </w:t>
      </w:r>
    </w:p>
    <w:p w14:paraId="3FFA7E9D" w14:textId="7AA39901" w:rsidR="00EE56A2" w:rsidRPr="00EE56A2" w:rsidRDefault="00FA4B69" w:rsidP="00EE56A2">
      <w:pPr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 wp14:anchorId="5DDE7502" wp14:editId="62050822">
                <wp:simplePos x="0" y="0"/>
                <wp:positionH relativeFrom="column">
                  <wp:posOffset>4038600</wp:posOffset>
                </wp:positionH>
                <wp:positionV relativeFrom="paragraph">
                  <wp:posOffset>506095</wp:posOffset>
                </wp:positionV>
                <wp:extent cx="2305050" cy="323850"/>
                <wp:effectExtent l="0" t="0" r="38100" b="0"/>
                <wp:wrapNone/>
                <wp:docPr id="11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0" cy="323850"/>
                          <a:chOff x="7785" y="6675"/>
                          <a:chExt cx="3630" cy="510"/>
                        </a:xfrm>
                      </wpg:grpSpPr>
                      <wps:wsp>
                        <wps:cNvPr id="12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7785" y="6705"/>
                            <a:ext cx="1935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20B08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5EFB8F" w14:textId="77777777" w:rsidR="00967139" w:rsidRPr="00967139" w:rsidRDefault="000E5957">
                              <w:pPr>
                                <w:rPr>
                                  <w:b/>
                                  <w:color w:val="20B08F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b/>
                                  <w:color w:val="20B08F"/>
                                  <w:sz w:val="30"/>
                                  <w:szCs w:val="30"/>
                                </w:rPr>
                                <w:t>Hobbies</w:t>
                              </w:r>
                            </w:p>
                            <w:p w14:paraId="2CE56DF3" w14:textId="77777777" w:rsidR="00967139" w:rsidRDefault="0096713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7800" y="6675"/>
                            <a:ext cx="3615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20B0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DDE7502" id="Group 52" o:spid="_x0000_s1043" style="position:absolute;margin-left:318pt;margin-top:39.85pt;width:181.5pt;height:25.5pt;z-index:251695616" coordorigin="7785,6675" coordsize="3630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">
                <v:shape id="Text Box 42" o:spid="_x0000_s1044" type="#_x0000_t202" style="position:absolute;left:7785;top:6705;width:193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" filled="f" fillcolor="#20b08f" stroked="f">
                  <v:textbox>
                    <w:txbxContent>
                      <w:p w14:paraId="4E5EFB8F" w14:textId="77777777" w:rsidR="00967139" w:rsidRPr="00967139" w:rsidRDefault="000E5957">
                        <w:pPr>
                          <w:rPr>
                            <w:b/>
                            <w:color w:val="20B08F"/>
                            <w:sz w:val="30"/>
                            <w:szCs w:val="30"/>
                          </w:rPr>
                        </w:pPr>
                        <w:r>
                          <w:rPr>
                            <w:b/>
                            <w:color w:val="20B08F"/>
                            <w:sz w:val="30"/>
                            <w:szCs w:val="30"/>
                          </w:rPr>
                          <w:t>Hobbies</w:t>
                        </w:r>
                      </w:p>
                      <w:p w14:paraId="2CE56DF3" w14:textId="77777777" w:rsidR="00967139" w:rsidRDefault="00967139"/>
                    </w:txbxContent>
                  </v:textbox>
                </v:shape>
                <v:shape id="AutoShape 44" o:spid="_x0000_s1045" type="#_x0000_t32" style="position:absolute;left:7800;top:6675;width:361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" strokecolor="#20b08f" strokeweight="1.5pt"/>
              </v:group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766086" wp14:editId="717DF136">
                <wp:simplePos x="0" y="0"/>
                <wp:positionH relativeFrom="column">
                  <wp:posOffset>-885825</wp:posOffset>
                </wp:positionH>
                <wp:positionV relativeFrom="paragraph">
                  <wp:posOffset>506730</wp:posOffset>
                </wp:positionV>
                <wp:extent cx="4300855" cy="1333500"/>
                <wp:effectExtent l="0" t="0" r="0" b="0"/>
                <wp:wrapNone/>
                <wp:docPr id="1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0855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0DD0BC" w14:textId="77777777" w:rsidR="009A015B" w:rsidRDefault="00D21331" w:rsidP="009A015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630"/>
                              </w:tabs>
                              <w:spacing w:line="240" w:lineRule="auto"/>
                              <w:ind w:left="630" w:hanging="270"/>
                              <w:jc w:val="both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Cambria" w:hAnsi="Arial" w:cs="Arial"/>
                                <w:b/>
                              </w:rPr>
                              <w:t>Tourism</w:t>
                            </w:r>
                            <w:r w:rsidR="00821639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:</w:t>
                            </w:r>
                            <w:r w:rsidR="00782C24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The Tourism Management System allows the user         of the System access all th</w:t>
                            </w:r>
                            <w:r w:rsidR="009A015B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e details such as weather,</w:t>
                            </w:r>
                          </w:p>
                          <w:p w14:paraId="431C2509" w14:textId="51686594" w:rsidR="00782C24" w:rsidRPr="009A015B" w:rsidRDefault="00782C24" w:rsidP="002417FE">
                            <w:pPr>
                              <w:pStyle w:val="ListParagraph"/>
                              <w:tabs>
                                <w:tab w:val="left" w:pos="630"/>
                              </w:tabs>
                              <w:spacing w:line="240" w:lineRule="auto"/>
                              <w:ind w:left="630"/>
                              <w:jc w:val="both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9A015B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location,events,etc.</w:t>
                            </w:r>
                          </w:p>
                          <w:p w14:paraId="2D1AB88B" w14:textId="14A8243F" w:rsidR="0050691B" w:rsidRPr="0050691B" w:rsidRDefault="00782C24" w:rsidP="00853E0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630"/>
                              </w:tabs>
                              <w:spacing w:line="0" w:lineRule="atLeast"/>
                              <w:ind w:left="630" w:hanging="270"/>
                              <w:jc w:val="both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782C24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</w:rPr>
                              <w:t>Wedding Planner</w:t>
                            </w:r>
                            <w:r w:rsidR="005511DB" w:rsidRPr="00782C24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</w:rPr>
                              <w:t>:</w:t>
                            </w:r>
                            <w:r w:rsidR="0050691B" w:rsidRPr="0050691B">
                              <w:rPr>
                                <w:rFonts w:cstheme="minorHAnsi"/>
                                <w:color w:val="0D0D0D" w:themeColor="text1" w:themeTint="F2"/>
                              </w:rPr>
                              <w:t>User</w:t>
                            </w:r>
                            <w:r w:rsidR="0050691B">
                              <w:rPr>
                                <w:rFonts w:cstheme="minorHAnsi"/>
                                <w:color w:val="0D0D0D" w:themeColor="text1" w:themeTint="F2"/>
                              </w:rPr>
                              <w:t xml:space="preserve"> can get details of  of Wedding Venue,</w:t>
                            </w:r>
                          </w:p>
                          <w:p w14:paraId="311E29A5" w14:textId="61F04A81" w:rsidR="008E6C0D" w:rsidRPr="009063A5" w:rsidRDefault="0050691B" w:rsidP="0050691B">
                            <w:pPr>
                              <w:pStyle w:val="ListParagraph"/>
                              <w:tabs>
                                <w:tab w:val="left" w:pos="630"/>
                              </w:tabs>
                              <w:spacing w:line="0" w:lineRule="atLeast"/>
                              <w:ind w:left="630"/>
                              <w:jc w:val="both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D0D0D" w:themeColor="text1" w:themeTint="F2"/>
                              </w:rPr>
                              <w:t>Address,Images</w:t>
                            </w:r>
                            <w:r w:rsidR="001A0B4B">
                              <w:rPr>
                                <w:rFonts w:cstheme="minorHAnsi"/>
                                <w:color w:val="0D0D0D" w:themeColor="text1" w:themeTint="F2"/>
                              </w:rPr>
                              <w:t>,</w:t>
                            </w:r>
                            <w:r>
                              <w:rPr>
                                <w:rFonts w:cstheme="minorHAnsi"/>
                                <w:color w:val="0D0D0D" w:themeColor="text1" w:themeTint="F2"/>
                              </w:rPr>
                              <w:t>etc.</w:t>
                            </w:r>
                          </w:p>
                          <w:p w14:paraId="6D3060BA" w14:textId="77777777" w:rsidR="008E6C0D" w:rsidRPr="00DF3A48" w:rsidRDefault="008E6C0D" w:rsidP="00853E0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630"/>
                              </w:tabs>
                              <w:spacing w:line="0" w:lineRule="atLeast"/>
                              <w:jc w:val="both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DF3A48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Front end:HTML,CSS</w:t>
                            </w:r>
                            <w:r w:rsidR="00CF20EC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|Back</w:t>
                            </w:r>
                            <w:r w:rsidRPr="00DF3A48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end:</w:t>
                            </w:r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MySQLi</w:t>
                            </w:r>
                            <w:r w:rsidRPr="00DF3A48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F20EC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|</w:t>
                            </w:r>
                            <w:r w:rsidRPr="00DF3A48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Connectivity:PHP</w:t>
                            </w:r>
                          </w:p>
                          <w:p w14:paraId="73FBABD7" w14:textId="77777777" w:rsidR="00344231" w:rsidRDefault="00344231" w:rsidP="00344231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  <w:p w14:paraId="18FC4314" w14:textId="77777777" w:rsidR="00344231" w:rsidRDefault="00344231" w:rsidP="00344231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  <w:p w14:paraId="20A6265E" w14:textId="77777777" w:rsidR="00344231" w:rsidRDefault="00344231" w:rsidP="00344231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  <w:p w14:paraId="211A9E4C" w14:textId="77777777" w:rsidR="00344231" w:rsidRPr="00344231" w:rsidRDefault="00344231" w:rsidP="00344231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B766086" id="Text Box 19" o:spid="_x0000_s1046" type="#_x0000_t202" style="position:absolute;margin-left:-69.75pt;margin-top:39.9pt;width:338.65pt;height:1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" filled="f" fillcolor="#20b08f" stroked="f">
                <v:textbox>
                  <w:txbxContent>
                    <w:p w14:paraId="2D0DD0BC" w14:textId="77777777" w:rsidR="009A015B" w:rsidRDefault="00D21331" w:rsidP="009A015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left" w:pos="630"/>
                        </w:tabs>
                        <w:spacing w:line="240" w:lineRule="auto"/>
                        <w:ind w:left="630" w:hanging="270"/>
                        <w:jc w:val="both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eastAsia="Cambria" w:hAnsi="Arial" w:cs="Arial"/>
                          <w:b/>
                        </w:rPr>
                        <w:t>Tourism</w:t>
                      </w:r>
                      <w:r w:rsidR="00821639">
                        <w:rPr>
                          <w:color w:val="0D0D0D" w:themeColor="text1" w:themeTint="F2"/>
                          <w:sz w:val="24"/>
                          <w:szCs w:val="24"/>
                        </w:rPr>
                        <w:t>:</w:t>
                      </w:r>
                      <w:r w:rsidR="00782C24">
                        <w:rPr>
                          <w:color w:val="0D0D0D" w:themeColor="text1" w:themeTint="F2"/>
                          <w:sz w:val="24"/>
                          <w:szCs w:val="24"/>
                        </w:rPr>
                        <w:t>The</w:t>
                      </w:r>
                      <w:proofErr w:type="spellEnd"/>
                      <w:proofErr w:type="gramEnd"/>
                      <w:r w:rsidR="00782C24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Tourism Management System allows the user         of the System access all th</w:t>
                      </w:r>
                      <w:r w:rsidR="009A015B">
                        <w:rPr>
                          <w:color w:val="0D0D0D" w:themeColor="text1" w:themeTint="F2"/>
                          <w:sz w:val="24"/>
                          <w:szCs w:val="24"/>
                        </w:rPr>
                        <w:t>e details such as weather,</w:t>
                      </w:r>
                    </w:p>
                    <w:p w14:paraId="431C2509" w14:textId="51686594" w:rsidR="00782C24" w:rsidRPr="009A015B" w:rsidRDefault="00782C24" w:rsidP="002417FE">
                      <w:pPr>
                        <w:pStyle w:val="ListParagraph"/>
                        <w:tabs>
                          <w:tab w:val="left" w:pos="630"/>
                        </w:tabs>
                        <w:spacing w:line="240" w:lineRule="auto"/>
                        <w:ind w:left="630"/>
                        <w:jc w:val="both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9A015B">
                        <w:rPr>
                          <w:color w:val="0D0D0D" w:themeColor="text1" w:themeTint="F2"/>
                          <w:sz w:val="24"/>
                          <w:szCs w:val="24"/>
                        </w:rPr>
                        <w:t>location,events</w:t>
                      </w:r>
                      <w:proofErr w:type="gramEnd"/>
                      <w:r w:rsidRPr="009A015B">
                        <w:rPr>
                          <w:color w:val="0D0D0D" w:themeColor="text1" w:themeTint="F2"/>
                          <w:sz w:val="24"/>
                          <w:szCs w:val="24"/>
                        </w:rPr>
                        <w:t>,etc</w:t>
                      </w:r>
                      <w:proofErr w:type="spellEnd"/>
                      <w:r w:rsidRPr="009A015B">
                        <w:rPr>
                          <w:color w:val="0D0D0D" w:themeColor="text1" w:themeTint="F2"/>
                          <w:sz w:val="24"/>
                          <w:szCs w:val="24"/>
                        </w:rPr>
                        <w:t>.</w:t>
                      </w:r>
                    </w:p>
                    <w:p w14:paraId="2D1AB88B" w14:textId="14A8243F" w:rsidR="0050691B" w:rsidRPr="0050691B" w:rsidRDefault="00782C24" w:rsidP="00853E0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left" w:pos="630"/>
                        </w:tabs>
                        <w:spacing w:line="0" w:lineRule="atLeast"/>
                        <w:ind w:left="630" w:hanging="270"/>
                        <w:jc w:val="both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782C24">
                        <w:rPr>
                          <w:rFonts w:ascii="Arial" w:hAnsi="Arial" w:cs="Arial"/>
                          <w:b/>
                          <w:color w:val="0D0D0D" w:themeColor="text1" w:themeTint="F2"/>
                        </w:rPr>
                        <w:t xml:space="preserve">Wedding </w:t>
                      </w:r>
                      <w:proofErr w:type="spellStart"/>
                      <w:proofErr w:type="gramStart"/>
                      <w:r w:rsidRPr="00782C24">
                        <w:rPr>
                          <w:rFonts w:ascii="Arial" w:hAnsi="Arial" w:cs="Arial"/>
                          <w:b/>
                          <w:color w:val="0D0D0D" w:themeColor="text1" w:themeTint="F2"/>
                        </w:rPr>
                        <w:t>Planner</w:t>
                      </w:r>
                      <w:r w:rsidR="005511DB" w:rsidRPr="00782C24">
                        <w:rPr>
                          <w:rFonts w:ascii="Arial" w:hAnsi="Arial" w:cs="Arial"/>
                          <w:b/>
                          <w:color w:val="0D0D0D" w:themeColor="text1" w:themeTint="F2"/>
                        </w:rPr>
                        <w:t>:</w:t>
                      </w:r>
                      <w:r w:rsidR="0050691B" w:rsidRPr="0050691B">
                        <w:rPr>
                          <w:rFonts w:cstheme="minorHAnsi"/>
                          <w:color w:val="0D0D0D" w:themeColor="text1" w:themeTint="F2"/>
                        </w:rPr>
                        <w:t>User</w:t>
                      </w:r>
                      <w:proofErr w:type="spellEnd"/>
                      <w:proofErr w:type="gramEnd"/>
                      <w:r w:rsidR="0050691B">
                        <w:rPr>
                          <w:rFonts w:cstheme="minorHAnsi"/>
                          <w:color w:val="0D0D0D" w:themeColor="text1" w:themeTint="F2"/>
                        </w:rPr>
                        <w:t xml:space="preserve"> can get details of  </w:t>
                      </w:r>
                      <w:proofErr w:type="spellStart"/>
                      <w:r w:rsidR="0050691B">
                        <w:rPr>
                          <w:rFonts w:cstheme="minorHAnsi"/>
                          <w:color w:val="0D0D0D" w:themeColor="text1" w:themeTint="F2"/>
                        </w:rPr>
                        <w:t>of</w:t>
                      </w:r>
                      <w:proofErr w:type="spellEnd"/>
                      <w:r w:rsidR="0050691B">
                        <w:rPr>
                          <w:rFonts w:cstheme="minorHAnsi"/>
                          <w:color w:val="0D0D0D" w:themeColor="text1" w:themeTint="F2"/>
                        </w:rPr>
                        <w:t xml:space="preserve"> Wedding Venue,</w:t>
                      </w:r>
                    </w:p>
                    <w:p w14:paraId="311E29A5" w14:textId="61F04A81" w:rsidR="008E6C0D" w:rsidRPr="009063A5" w:rsidRDefault="0050691B" w:rsidP="0050691B">
                      <w:pPr>
                        <w:pStyle w:val="ListParagraph"/>
                        <w:tabs>
                          <w:tab w:val="left" w:pos="630"/>
                        </w:tabs>
                        <w:spacing w:line="0" w:lineRule="atLeast"/>
                        <w:ind w:left="630"/>
                        <w:jc w:val="both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cstheme="minorHAnsi"/>
                          <w:color w:val="0D0D0D" w:themeColor="text1" w:themeTint="F2"/>
                        </w:rPr>
                        <w:t>Address,Images</w:t>
                      </w:r>
                      <w:proofErr w:type="gramEnd"/>
                      <w:r w:rsidR="001A0B4B">
                        <w:rPr>
                          <w:rFonts w:cstheme="minorHAnsi"/>
                          <w:color w:val="0D0D0D" w:themeColor="text1" w:themeTint="F2"/>
                        </w:rPr>
                        <w:t>,</w:t>
                      </w:r>
                      <w:r>
                        <w:rPr>
                          <w:rFonts w:cstheme="minorHAnsi"/>
                          <w:color w:val="0D0D0D" w:themeColor="text1" w:themeTint="F2"/>
                        </w:rPr>
                        <w:t>etc</w:t>
                      </w:r>
                      <w:proofErr w:type="spellEnd"/>
                      <w:r>
                        <w:rPr>
                          <w:rFonts w:cstheme="minorHAnsi"/>
                          <w:color w:val="0D0D0D" w:themeColor="text1" w:themeTint="F2"/>
                        </w:rPr>
                        <w:t>.</w:t>
                      </w:r>
                    </w:p>
                    <w:p w14:paraId="6D3060BA" w14:textId="77777777" w:rsidR="008E6C0D" w:rsidRPr="00DF3A48" w:rsidRDefault="008E6C0D" w:rsidP="00853E0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630"/>
                        </w:tabs>
                        <w:spacing w:line="0" w:lineRule="atLeast"/>
                        <w:jc w:val="both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DF3A48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Front </w:t>
                      </w:r>
                      <w:proofErr w:type="spellStart"/>
                      <w:r w:rsidRPr="00DF3A48">
                        <w:rPr>
                          <w:color w:val="0D0D0D" w:themeColor="text1" w:themeTint="F2"/>
                          <w:sz w:val="24"/>
                          <w:szCs w:val="24"/>
                        </w:rPr>
                        <w:t>end:</w:t>
                      </w:r>
                      <w:proofErr w:type="gramStart"/>
                      <w:r w:rsidRPr="00DF3A48">
                        <w:rPr>
                          <w:color w:val="0D0D0D" w:themeColor="text1" w:themeTint="F2"/>
                          <w:sz w:val="24"/>
                          <w:szCs w:val="24"/>
                        </w:rPr>
                        <w:t>HTML,CSS</w:t>
                      </w:r>
                      <w:proofErr w:type="spellEnd"/>
                      <w:proofErr w:type="gramEnd"/>
                      <w:r w:rsidR="00CF20EC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|</w:t>
                      </w:r>
                      <w:proofErr w:type="spellStart"/>
                      <w:r w:rsidR="00CF20EC">
                        <w:rPr>
                          <w:color w:val="0D0D0D" w:themeColor="text1" w:themeTint="F2"/>
                          <w:sz w:val="24"/>
                          <w:szCs w:val="24"/>
                        </w:rPr>
                        <w:t>Back</w:t>
                      </w:r>
                      <w:r w:rsidRPr="00DF3A48">
                        <w:rPr>
                          <w:color w:val="0D0D0D" w:themeColor="text1" w:themeTint="F2"/>
                          <w:sz w:val="24"/>
                          <w:szCs w:val="24"/>
                        </w:rPr>
                        <w:t>end:</w:t>
                      </w:r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>MySQLi</w:t>
                      </w:r>
                      <w:proofErr w:type="spellEnd"/>
                      <w:r w:rsidRPr="00DF3A48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CF20EC">
                        <w:rPr>
                          <w:color w:val="0D0D0D" w:themeColor="text1" w:themeTint="F2"/>
                          <w:sz w:val="24"/>
                          <w:szCs w:val="24"/>
                        </w:rPr>
                        <w:t>|</w:t>
                      </w:r>
                      <w:proofErr w:type="spellStart"/>
                      <w:r w:rsidRPr="00DF3A48">
                        <w:rPr>
                          <w:color w:val="0D0D0D" w:themeColor="text1" w:themeTint="F2"/>
                          <w:sz w:val="24"/>
                          <w:szCs w:val="24"/>
                        </w:rPr>
                        <w:t>Connectivity:PHP</w:t>
                      </w:r>
                      <w:proofErr w:type="spellEnd"/>
                    </w:p>
                    <w:p w14:paraId="73FBABD7" w14:textId="77777777" w:rsidR="00344231" w:rsidRDefault="00344231" w:rsidP="00344231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  <w:p w14:paraId="18FC4314" w14:textId="77777777" w:rsidR="00344231" w:rsidRDefault="00344231" w:rsidP="00344231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  <w:p w14:paraId="20A6265E" w14:textId="77777777" w:rsidR="00344231" w:rsidRDefault="00344231" w:rsidP="00344231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  <w:p w14:paraId="211A9E4C" w14:textId="77777777" w:rsidR="00344231" w:rsidRPr="00344231" w:rsidRDefault="00344231" w:rsidP="00344231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61AE4C" wp14:editId="54D2AFDE">
                <wp:simplePos x="0" y="0"/>
                <wp:positionH relativeFrom="column">
                  <wp:posOffset>-666750</wp:posOffset>
                </wp:positionH>
                <wp:positionV relativeFrom="paragraph">
                  <wp:posOffset>254000</wp:posOffset>
                </wp:positionV>
                <wp:extent cx="2667000" cy="323850"/>
                <wp:effectExtent l="0" t="0" r="0" b="4445"/>
                <wp:wrapNone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8189C5" w14:textId="77777777" w:rsidR="008E6C0D" w:rsidRDefault="008E6C0D" w:rsidP="008E6C0D">
                            <w:pPr>
                              <w:rPr>
                                <w:b/>
                                <w:color w:val="20B08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20B08F"/>
                                <w:sz w:val="36"/>
                                <w:szCs w:val="36"/>
                              </w:rPr>
                              <w:t>PROJECT DETAILS</w:t>
                            </w:r>
                          </w:p>
                          <w:p w14:paraId="608F13C5" w14:textId="77777777" w:rsidR="00344231" w:rsidRPr="002709A4" w:rsidRDefault="00344231">
                            <w:pPr>
                              <w:rPr>
                                <w:b/>
                                <w:color w:val="20B08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761AE4C" id="Text Box 17" o:spid="_x0000_s1047" type="#_x0000_t202" style="position:absolute;margin-left:-52.5pt;margin-top:20pt;width:210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" filled="f" fillcolor="#20b08f" stroked="f">
                <v:textbox>
                  <w:txbxContent>
                    <w:p w14:paraId="0C8189C5" w14:textId="77777777" w:rsidR="008E6C0D" w:rsidRDefault="008E6C0D" w:rsidP="008E6C0D">
                      <w:pPr>
                        <w:rPr>
                          <w:b/>
                          <w:color w:val="20B08F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20B08F"/>
                          <w:sz w:val="36"/>
                          <w:szCs w:val="36"/>
                        </w:rPr>
                        <w:t>PROJECT DETAILS</w:t>
                      </w:r>
                    </w:p>
                    <w:p w14:paraId="608F13C5" w14:textId="77777777" w:rsidR="00344231" w:rsidRPr="002709A4" w:rsidRDefault="00344231">
                      <w:pPr>
                        <w:rPr>
                          <w:b/>
                          <w:color w:val="20B08F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59688D99" wp14:editId="0C6AABBF">
                <wp:simplePos x="0" y="0"/>
                <wp:positionH relativeFrom="column">
                  <wp:posOffset>-714375</wp:posOffset>
                </wp:positionH>
                <wp:positionV relativeFrom="paragraph">
                  <wp:posOffset>210820</wp:posOffset>
                </wp:positionV>
                <wp:extent cx="4229100" cy="1524000"/>
                <wp:effectExtent l="9525" t="9525" r="9525" b="9525"/>
                <wp:wrapNone/>
                <wp:docPr id="1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1524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7628265" id="Rectangle 18" o:spid="_x0000_s1026" style="position:absolute;margin-left:-56.25pt;margin-top:16.6pt;width:333pt;height:120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" fillcolor="white [3212]" strokecolor="black [3213]"/>
            </w:pict>
          </mc:Fallback>
        </mc:AlternateContent>
      </w:r>
      <w:r w:rsidR="00914F68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0D0751" wp14:editId="7131B6D8">
                <wp:simplePos x="0" y="0"/>
                <wp:positionH relativeFrom="column">
                  <wp:posOffset>4037965</wp:posOffset>
                </wp:positionH>
                <wp:positionV relativeFrom="paragraph">
                  <wp:posOffset>108585</wp:posOffset>
                </wp:positionV>
                <wp:extent cx="1503680" cy="257175"/>
                <wp:effectExtent l="0" t="2540" r="1905" b="0"/>
                <wp:wrapNone/>
                <wp:docPr id="17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116CD" w14:textId="24CB72A7" w:rsidR="00967139" w:rsidRPr="00EE56A2" w:rsidRDefault="00D21331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January 11, 1996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0D0751" id="Text Box 41" o:spid="_x0000_s1048" type="#_x0000_t202" style="position:absolute;margin-left:317.95pt;margin-top:8.55pt;width:118.4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" filled="f" fillcolor="#20b08f" stroked="f">
                <v:textbox>
                  <w:txbxContent>
                    <w:p w14:paraId="64A116CD" w14:textId="24CB72A7" w:rsidR="00967139" w:rsidRPr="00EE56A2" w:rsidRDefault="00D21331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January 11, 1996</w:t>
                      </w:r>
                    </w:p>
                  </w:txbxContent>
                </v:textbox>
              </v:shape>
            </w:pict>
          </mc:Fallback>
        </mc:AlternateContent>
      </w:r>
    </w:p>
    <w:p w14:paraId="07D81FD6" w14:textId="6A86FF49" w:rsidR="00EE56A2" w:rsidRDefault="00914F68" w:rsidP="00EE56A2">
      <w:pPr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3BAB9D" wp14:editId="16476E3D">
                <wp:simplePos x="0" y="0"/>
                <wp:positionH relativeFrom="column">
                  <wp:posOffset>3884295</wp:posOffset>
                </wp:positionH>
                <wp:positionV relativeFrom="paragraph">
                  <wp:posOffset>16510</wp:posOffset>
                </wp:positionV>
                <wp:extent cx="2738755" cy="682625"/>
                <wp:effectExtent l="0" t="0" r="0" b="3175"/>
                <wp:wrapNone/>
                <wp:docPr id="10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8755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F32461" w14:textId="4CE9D811" w:rsidR="00967139" w:rsidRPr="00853E00" w:rsidRDefault="001A0B4B" w:rsidP="0085082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810"/>
                              </w:tabs>
                              <w:spacing w:line="240" w:lineRule="auto"/>
                              <w:ind w:left="540" w:hanging="270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Drawing</w:t>
                            </w:r>
                          </w:p>
                          <w:p w14:paraId="56C765B1" w14:textId="5A49FFB0" w:rsidR="000E5957" w:rsidRPr="00853E00" w:rsidRDefault="001A0B4B" w:rsidP="0085082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240" w:lineRule="auto"/>
                              <w:ind w:left="540" w:hanging="270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Gardening</w:t>
                            </w:r>
                          </w:p>
                          <w:p w14:paraId="3A9529F1" w14:textId="77777777" w:rsidR="000F67B0" w:rsidRPr="000F67B0" w:rsidRDefault="000F67B0" w:rsidP="000F67B0">
                            <w:pPr>
                              <w:ind w:left="360"/>
                              <w:rPr>
                                <w:color w:val="0D0D0D" w:themeColor="text1" w:themeTint="F2"/>
                              </w:rPr>
                            </w:pPr>
                          </w:p>
                          <w:p w14:paraId="0776D8F2" w14:textId="77777777" w:rsidR="000E5957" w:rsidRDefault="000E5957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  <w:p w14:paraId="756D7FF2" w14:textId="77777777" w:rsidR="000E5957" w:rsidRDefault="000E5957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p</w:t>
                            </w:r>
                          </w:p>
                          <w:p w14:paraId="04D2646C" w14:textId="77777777" w:rsidR="000E5957" w:rsidRDefault="000E5957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  <w:p w14:paraId="1663404E" w14:textId="77777777" w:rsidR="000E5957" w:rsidRDefault="000E5957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  <w:p w14:paraId="78A6A53B" w14:textId="77777777" w:rsidR="000E5957" w:rsidRDefault="000E5957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  <w:p w14:paraId="2C1DD1C7" w14:textId="77777777" w:rsidR="000E5957" w:rsidRPr="00EE56A2" w:rsidRDefault="000E5957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A3BAB9D" id="Text Box 43" o:spid="_x0000_s1049" type="#_x0000_t202" style="position:absolute;margin-left:305.85pt;margin-top:1.3pt;width:215.65pt;height:53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" filled="f" fillcolor="#20b08f" stroked="f">
                <v:textbox>
                  <w:txbxContent>
                    <w:p w14:paraId="3CF32461" w14:textId="4CE9D811" w:rsidR="00967139" w:rsidRPr="00853E00" w:rsidRDefault="001A0B4B" w:rsidP="0085082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810"/>
                        </w:tabs>
                        <w:spacing w:line="240" w:lineRule="auto"/>
                        <w:ind w:left="540" w:hanging="270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>Drawing</w:t>
                      </w:r>
                    </w:p>
                    <w:p w14:paraId="56C765B1" w14:textId="5A49FFB0" w:rsidR="000E5957" w:rsidRPr="00853E00" w:rsidRDefault="001A0B4B" w:rsidP="0085082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240" w:lineRule="auto"/>
                        <w:ind w:left="540" w:hanging="270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>Gardening</w:t>
                      </w:r>
                    </w:p>
                    <w:p w14:paraId="3A9529F1" w14:textId="77777777" w:rsidR="000F67B0" w:rsidRPr="000F67B0" w:rsidRDefault="000F67B0" w:rsidP="000F67B0">
                      <w:pPr>
                        <w:ind w:left="360"/>
                        <w:rPr>
                          <w:color w:val="0D0D0D" w:themeColor="text1" w:themeTint="F2"/>
                        </w:rPr>
                      </w:pPr>
                    </w:p>
                    <w:p w14:paraId="0776D8F2" w14:textId="77777777" w:rsidR="000E5957" w:rsidRDefault="000E5957">
                      <w:pPr>
                        <w:rPr>
                          <w:color w:val="0D0D0D" w:themeColor="text1" w:themeTint="F2"/>
                        </w:rPr>
                      </w:pPr>
                    </w:p>
                    <w:p w14:paraId="756D7FF2" w14:textId="77777777" w:rsidR="000E5957" w:rsidRDefault="000E5957">
                      <w:p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p</w:t>
                      </w:r>
                    </w:p>
                    <w:p w14:paraId="04D2646C" w14:textId="77777777" w:rsidR="000E5957" w:rsidRDefault="000E5957">
                      <w:pPr>
                        <w:rPr>
                          <w:color w:val="0D0D0D" w:themeColor="text1" w:themeTint="F2"/>
                        </w:rPr>
                      </w:pPr>
                    </w:p>
                    <w:p w14:paraId="1663404E" w14:textId="77777777" w:rsidR="000E5957" w:rsidRDefault="000E5957">
                      <w:pPr>
                        <w:rPr>
                          <w:color w:val="0D0D0D" w:themeColor="text1" w:themeTint="F2"/>
                        </w:rPr>
                      </w:pPr>
                    </w:p>
                    <w:p w14:paraId="78A6A53B" w14:textId="77777777" w:rsidR="000E5957" w:rsidRDefault="000E5957">
                      <w:pPr>
                        <w:rPr>
                          <w:color w:val="0D0D0D" w:themeColor="text1" w:themeTint="F2"/>
                        </w:rPr>
                      </w:pPr>
                    </w:p>
                    <w:p w14:paraId="2C1DD1C7" w14:textId="77777777" w:rsidR="000E5957" w:rsidRPr="00EE56A2" w:rsidRDefault="000E5957">
                      <w:pPr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49FD35" w14:textId="05DE8900" w:rsidR="00197760" w:rsidRDefault="00C55AB0" w:rsidP="00EE56A2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DCB462" wp14:editId="2C748957">
                <wp:simplePos x="0" y="0"/>
                <wp:positionH relativeFrom="column">
                  <wp:posOffset>3743325</wp:posOffset>
                </wp:positionH>
                <wp:positionV relativeFrom="paragraph">
                  <wp:posOffset>7620</wp:posOffset>
                </wp:positionV>
                <wp:extent cx="2714625" cy="4070985"/>
                <wp:effectExtent l="0" t="0" r="28575" b="24765"/>
                <wp:wrapNone/>
                <wp:docPr id="9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4070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5C262" w14:textId="77777777" w:rsidR="00B91153" w:rsidRPr="00B91153" w:rsidRDefault="00B91153" w:rsidP="00853E00">
                            <w:pPr>
                              <w:spacing w:after="0" w:line="240" w:lineRule="auto"/>
                              <w:rPr>
                                <w:b/>
                                <w:color w:val="20B08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20B08F"/>
                                <w:sz w:val="30"/>
                                <w:szCs w:val="30"/>
                              </w:rPr>
                              <w:t>A</w:t>
                            </w:r>
                            <w:r w:rsidRPr="00B91153">
                              <w:rPr>
                                <w:b/>
                                <w:color w:val="20B08F"/>
                                <w:sz w:val="30"/>
                                <w:szCs w:val="30"/>
                              </w:rPr>
                              <w:t>chievements</w:t>
                            </w:r>
                          </w:p>
                          <w:p w14:paraId="7A7F2169" w14:textId="0972E6EB" w:rsidR="00B91153" w:rsidRPr="00B91153" w:rsidRDefault="001A0B4B" w:rsidP="00853E0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540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National Service Scheme(NSS) Leader</w:t>
                            </w:r>
                          </w:p>
                          <w:p w14:paraId="5D6D2203" w14:textId="6FCFBA23" w:rsidR="00B21C55" w:rsidRPr="00976375" w:rsidRDefault="00976375" w:rsidP="0097637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540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Participation in, Arts Festivals and Drawing competition in School and College</w:t>
                            </w:r>
                          </w:p>
                          <w:p w14:paraId="3EBEA5BB" w14:textId="77777777" w:rsidR="00727B15" w:rsidRPr="00853E00" w:rsidRDefault="00853E00" w:rsidP="00853E00">
                            <w:pPr>
                              <w:spacing w:after="0" w:line="240" w:lineRule="auto"/>
                              <w:ind w:right="1193"/>
                              <w:rPr>
                                <w:b/>
                                <w:color w:val="20B08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20B08F"/>
                                <w:sz w:val="30"/>
                                <w:szCs w:val="30"/>
                              </w:rPr>
                              <w:t>Personal  Profile</w:t>
                            </w:r>
                            <w:r w:rsidR="00B91153" w:rsidRPr="00853E00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  <w:t xml:space="preserve">            </w:t>
                            </w:r>
                          </w:p>
                          <w:p w14:paraId="32E8CC34" w14:textId="7CDBBAA3" w:rsidR="00CF20EC" w:rsidRPr="00CF20EC" w:rsidRDefault="00CF20EC" w:rsidP="00B7445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1980"/>
                              </w:tabs>
                              <w:spacing w:after="0" w:line="240" w:lineRule="auto"/>
                              <w:ind w:left="450" w:right="743" w:hanging="270"/>
                              <w:rPr>
                                <w:rFonts w:ascii="Calibri" w:hAnsi="Calibri" w:cs="Calibri"/>
                                <w:color w:val="0D0D0D"/>
                                <w:sz w:val="24"/>
                                <w:szCs w:val="24"/>
                              </w:rPr>
                            </w:pPr>
                            <w:r w:rsidRPr="00CF20EC">
                              <w:rPr>
                                <w:rFonts w:ascii="Calibri" w:hAnsi="Calibri" w:cs="Calibri"/>
                                <w:color w:val="0D0D0D"/>
                                <w:sz w:val="24"/>
                                <w:szCs w:val="24"/>
                              </w:rPr>
                              <w:t xml:space="preserve">Gender </w:t>
                            </w:r>
                            <w:r w:rsidR="00B74458">
                              <w:rPr>
                                <w:rFonts w:ascii="Calibri" w:hAnsi="Calibri" w:cs="Calibri"/>
                                <w:color w:val="0D0D0D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="005511DB">
                              <w:rPr>
                                <w:rFonts w:ascii="Calibri" w:hAnsi="Calibri" w:cs="Calibri"/>
                                <w:color w:val="0D0D0D"/>
                                <w:sz w:val="24"/>
                                <w:szCs w:val="24"/>
                              </w:rPr>
                              <w:t>:</w:t>
                            </w:r>
                            <w:r w:rsidR="00976375">
                              <w:rPr>
                                <w:rFonts w:ascii="Calibri" w:hAnsi="Calibri" w:cs="Calibri"/>
                                <w:color w:val="0D0D0D"/>
                                <w:sz w:val="24"/>
                                <w:szCs w:val="24"/>
                              </w:rPr>
                              <w:t>Female</w:t>
                            </w:r>
                          </w:p>
                          <w:p w14:paraId="27EEB57E" w14:textId="77777777" w:rsidR="00CF20EC" w:rsidRPr="00CF20EC" w:rsidRDefault="00CF20EC" w:rsidP="00B7445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ind w:left="450" w:hanging="270"/>
                              <w:rPr>
                                <w:rFonts w:ascii="Calibri" w:hAnsi="Calibri" w:cs="Calibri"/>
                                <w:color w:val="0D0D0D"/>
                                <w:sz w:val="24"/>
                                <w:szCs w:val="24"/>
                              </w:rPr>
                            </w:pPr>
                            <w:r w:rsidRPr="00CF20EC">
                              <w:rPr>
                                <w:rFonts w:ascii="Calibri" w:hAnsi="Calibri" w:cs="Calibri"/>
                                <w:color w:val="0D0D0D"/>
                                <w:sz w:val="24"/>
                                <w:szCs w:val="24"/>
                              </w:rPr>
                              <w:t xml:space="preserve">Mother Tongue :Malyalam </w:t>
                            </w:r>
                          </w:p>
                          <w:p w14:paraId="0BB56B02" w14:textId="77777777" w:rsidR="00CF20EC" w:rsidRPr="001055E5" w:rsidRDefault="00CF20EC" w:rsidP="00B7445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ind w:left="450" w:hanging="270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CF20EC">
                              <w:rPr>
                                <w:rFonts w:ascii="Calibri" w:hAnsi="Calibri" w:cs="Calibri"/>
                                <w:color w:val="0D0D0D"/>
                                <w:sz w:val="24"/>
                                <w:szCs w:val="24"/>
                              </w:rPr>
                              <w:t>Marital Status</w:t>
                            </w:r>
                            <w:r w:rsidR="00B74458">
                              <w:rPr>
                                <w:rFonts w:ascii="Calibri" w:hAnsi="Calibri" w:cs="Calibri"/>
                                <w:color w:val="0D0D0D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CF20EC">
                              <w:rPr>
                                <w:rFonts w:ascii="Calibri" w:hAnsi="Calibri" w:cs="Calibri"/>
                                <w:color w:val="0D0D0D"/>
                                <w:sz w:val="24"/>
                                <w:szCs w:val="24"/>
                              </w:rPr>
                              <w:t xml:space="preserve"> :Unmarried</w:t>
                            </w:r>
                          </w:p>
                          <w:p w14:paraId="49D6E319" w14:textId="77777777" w:rsidR="001055E5" w:rsidRPr="001055E5" w:rsidRDefault="001055E5" w:rsidP="00B7445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ind w:left="450" w:hanging="270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D0D0D"/>
                                <w:sz w:val="24"/>
                                <w:szCs w:val="24"/>
                              </w:rPr>
                              <w:t>Nationality</w:t>
                            </w:r>
                            <w:r w:rsidR="00B74458">
                              <w:rPr>
                                <w:rFonts w:ascii="Calibri" w:hAnsi="Calibri" w:cs="Calibri"/>
                                <w:color w:val="0D0D0D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Calibri" w:hAnsi="Calibri" w:cs="Calibri"/>
                                <w:color w:val="0D0D0D"/>
                                <w:sz w:val="24"/>
                                <w:szCs w:val="24"/>
                              </w:rPr>
                              <w:t>:India</w:t>
                            </w:r>
                          </w:p>
                          <w:p w14:paraId="53D318D6" w14:textId="24AD21F0" w:rsidR="001055E5" w:rsidRPr="001055E5" w:rsidRDefault="001055E5" w:rsidP="00B7445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ind w:left="450" w:hanging="270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D0D0D"/>
                                <w:sz w:val="24"/>
                                <w:szCs w:val="24"/>
                              </w:rPr>
                              <w:t>Fathers name</w:t>
                            </w:r>
                            <w:r w:rsidR="00B74458">
                              <w:rPr>
                                <w:rFonts w:ascii="Calibri" w:hAnsi="Calibri" w:cs="Calibri"/>
                                <w:color w:val="0D0D0D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5511DB">
                              <w:rPr>
                                <w:rFonts w:ascii="Calibri" w:hAnsi="Calibri" w:cs="Calibri"/>
                                <w:color w:val="0D0D0D"/>
                                <w:sz w:val="24"/>
                                <w:szCs w:val="24"/>
                              </w:rPr>
                              <w:t>:</w:t>
                            </w:r>
                            <w:r w:rsidR="00976375">
                              <w:rPr>
                                <w:rFonts w:ascii="Calibri" w:hAnsi="Calibri" w:cs="Calibri"/>
                                <w:color w:val="0D0D0D"/>
                                <w:sz w:val="24"/>
                                <w:szCs w:val="24"/>
                              </w:rPr>
                              <w:t>Sabuji T.D</w:t>
                            </w:r>
                          </w:p>
                          <w:p w14:paraId="646CB304" w14:textId="1F82EC0B" w:rsidR="001055E5" w:rsidRPr="008A0584" w:rsidRDefault="001055E5" w:rsidP="00B7445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ind w:left="450" w:hanging="270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D0D0D"/>
                                <w:sz w:val="24"/>
                                <w:szCs w:val="24"/>
                              </w:rPr>
                              <w:t>Mothers name</w:t>
                            </w:r>
                            <w:r w:rsidR="00B74458">
                              <w:rPr>
                                <w:rFonts w:ascii="Calibri" w:hAnsi="Calibri" w:cs="Calibri"/>
                                <w:color w:val="0D0D0D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5511DB">
                              <w:rPr>
                                <w:rFonts w:ascii="Calibri" w:hAnsi="Calibri" w:cs="Calibri"/>
                                <w:color w:val="0D0D0D"/>
                                <w:sz w:val="24"/>
                                <w:szCs w:val="24"/>
                              </w:rPr>
                              <w:t>:</w:t>
                            </w:r>
                            <w:r w:rsidR="00976375">
                              <w:rPr>
                                <w:rFonts w:ascii="Calibri" w:hAnsi="Calibri" w:cs="Calibri"/>
                                <w:color w:val="0D0D0D"/>
                                <w:sz w:val="24"/>
                                <w:szCs w:val="24"/>
                              </w:rPr>
                              <w:t>Mini Sabu</w:t>
                            </w:r>
                          </w:p>
                          <w:p w14:paraId="391C8229" w14:textId="77777777" w:rsidR="008A0584" w:rsidRDefault="008A0584" w:rsidP="008A0584">
                            <w:pPr>
                              <w:spacing w:after="0" w:line="240" w:lineRule="auto"/>
                              <w:ind w:left="180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  <w:p w14:paraId="64A0A8AC" w14:textId="1D24D49F" w:rsidR="009224BD" w:rsidRPr="00914F68" w:rsidRDefault="009224BD" w:rsidP="00914F68">
                            <w:pPr>
                              <w:spacing w:after="0" w:line="240" w:lineRule="auto"/>
                              <w:ind w:right="1193"/>
                              <w:rPr>
                                <w:b/>
                                <w:color w:val="20B08F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EDCB462" id="Text Box 68" o:spid="_x0000_s1050" type="#_x0000_t202" style="position:absolute;left:0;text-align:left;margin-left:294.75pt;margin-top:.6pt;width:213.75pt;height:320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" fillcolor="white [3212]" strokecolor="black [3213]">
                <v:textbox>
                  <w:txbxContent>
                    <w:p w14:paraId="6485C262" w14:textId="77777777" w:rsidR="00B91153" w:rsidRPr="00B91153" w:rsidRDefault="00B91153" w:rsidP="00853E00">
                      <w:pPr>
                        <w:spacing w:after="0" w:line="240" w:lineRule="auto"/>
                        <w:rPr>
                          <w:b/>
                          <w:color w:val="20B08F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20B08F"/>
                          <w:sz w:val="30"/>
                          <w:szCs w:val="30"/>
                        </w:rPr>
                        <w:t>A</w:t>
                      </w:r>
                      <w:r w:rsidRPr="00B91153">
                        <w:rPr>
                          <w:b/>
                          <w:color w:val="20B08F"/>
                          <w:sz w:val="30"/>
                          <w:szCs w:val="30"/>
                        </w:rPr>
                        <w:t>chievements</w:t>
                      </w:r>
                    </w:p>
                    <w:p w14:paraId="7A7F2169" w14:textId="0972E6EB" w:rsidR="00B91153" w:rsidRPr="00B91153" w:rsidRDefault="001A0B4B" w:rsidP="00853E0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540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National Service </w:t>
                      </w:r>
                      <w:proofErr w:type="gramStart"/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>Scheme(</w:t>
                      </w:r>
                      <w:proofErr w:type="gramEnd"/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>NSS) Leader</w:t>
                      </w:r>
                    </w:p>
                    <w:p w14:paraId="5D6D2203" w14:textId="6FCFBA23" w:rsidR="00B21C55" w:rsidRPr="00976375" w:rsidRDefault="00976375" w:rsidP="0097637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540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>Participation in, Arts Festivals and Drawing competition in School and College</w:t>
                      </w:r>
                    </w:p>
                    <w:p w14:paraId="3EBEA5BB" w14:textId="77777777" w:rsidR="00727B15" w:rsidRPr="00853E00" w:rsidRDefault="00853E00" w:rsidP="00853E00">
                      <w:pPr>
                        <w:spacing w:after="0" w:line="240" w:lineRule="auto"/>
                        <w:ind w:right="1193"/>
                        <w:rPr>
                          <w:b/>
                          <w:color w:val="20B08F"/>
                          <w:sz w:val="30"/>
                          <w:szCs w:val="30"/>
                        </w:rPr>
                      </w:pPr>
                      <w:proofErr w:type="gramStart"/>
                      <w:r>
                        <w:rPr>
                          <w:b/>
                          <w:color w:val="20B08F"/>
                          <w:sz w:val="30"/>
                          <w:szCs w:val="30"/>
                        </w:rPr>
                        <w:t>Personal  Profile</w:t>
                      </w:r>
                      <w:proofErr w:type="gramEnd"/>
                      <w:r w:rsidR="00B91153" w:rsidRPr="00853E00">
                        <w:rPr>
                          <w:color w:val="0D0D0D" w:themeColor="text1" w:themeTint="F2"/>
                          <w:sz w:val="24"/>
                          <w:szCs w:val="24"/>
                        </w:rPr>
                        <w:tab/>
                        <w:t xml:space="preserve">            </w:t>
                      </w:r>
                    </w:p>
                    <w:p w14:paraId="32E8CC34" w14:textId="7CDBBAA3" w:rsidR="00CF20EC" w:rsidRPr="00CF20EC" w:rsidRDefault="00CF20EC" w:rsidP="00B7445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1980"/>
                        </w:tabs>
                        <w:spacing w:after="0" w:line="240" w:lineRule="auto"/>
                        <w:ind w:left="450" w:right="743" w:hanging="270"/>
                        <w:rPr>
                          <w:rFonts w:ascii="Calibri" w:hAnsi="Calibri" w:cs="Calibri"/>
                          <w:color w:val="0D0D0D"/>
                          <w:sz w:val="24"/>
                          <w:szCs w:val="24"/>
                        </w:rPr>
                      </w:pPr>
                      <w:r w:rsidRPr="00CF20EC">
                        <w:rPr>
                          <w:rFonts w:ascii="Calibri" w:hAnsi="Calibri" w:cs="Calibri"/>
                          <w:color w:val="0D0D0D"/>
                          <w:sz w:val="24"/>
                          <w:szCs w:val="24"/>
                        </w:rPr>
                        <w:t xml:space="preserve">Gender </w:t>
                      </w:r>
                      <w:proofErr w:type="gramStart"/>
                      <w:r w:rsidR="00B74458">
                        <w:rPr>
                          <w:rFonts w:ascii="Calibri" w:hAnsi="Calibri" w:cs="Calibri"/>
                          <w:color w:val="0D0D0D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="005511DB">
                        <w:rPr>
                          <w:rFonts w:ascii="Calibri" w:hAnsi="Calibri" w:cs="Calibri"/>
                          <w:color w:val="0D0D0D"/>
                          <w:sz w:val="24"/>
                          <w:szCs w:val="24"/>
                        </w:rPr>
                        <w:t>:</w:t>
                      </w:r>
                      <w:r w:rsidR="00976375">
                        <w:rPr>
                          <w:rFonts w:ascii="Calibri" w:hAnsi="Calibri" w:cs="Calibri"/>
                          <w:color w:val="0D0D0D"/>
                          <w:sz w:val="24"/>
                          <w:szCs w:val="24"/>
                        </w:rPr>
                        <w:t>Female</w:t>
                      </w:r>
                      <w:proofErr w:type="gramEnd"/>
                    </w:p>
                    <w:p w14:paraId="27EEB57E" w14:textId="77777777" w:rsidR="00CF20EC" w:rsidRPr="00CF20EC" w:rsidRDefault="00CF20EC" w:rsidP="00B7445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ind w:left="450" w:hanging="270"/>
                        <w:rPr>
                          <w:rFonts w:ascii="Calibri" w:hAnsi="Calibri" w:cs="Calibri"/>
                          <w:color w:val="0D0D0D"/>
                          <w:sz w:val="24"/>
                          <w:szCs w:val="24"/>
                        </w:rPr>
                      </w:pPr>
                      <w:r w:rsidRPr="00CF20EC">
                        <w:rPr>
                          <w:rFonts w:ascii="Calibri" w:hAnsi="Calibri" w:cs="Calibri"/>
                          <w:color w:val="0D0D0D"/>
                          <w:sz w:val="24"/>
                          <w:szCs w:val="24"/>
                        </w:rPr>
                        <w:t xml:space="preserve">Mother </w:t>
                      </w:r>
                      <w:proofErr w:type="gramStart"/>
                      <w:r w:rsidRPr="00CF20EC">
                        <w:rPr>
                          <w:rFonts w:ascii="Calibri" w:hAnsi="Calibri" w:cs="Calibri"/>
                          <w:color w:val="0D0D0D"/>
                          <w:sz w:val="24"/>
                          <w:szCs w:val="24"/>
                        </w:rPr>
                        <w:t>Tongue :</w:t>
                      </w:r>
                      <w:proofErr w:type="spellStart"/>
                      <w:r w:rsidRPr="00CF20EC">
                        <w:rPr>
                          <w:rFonts w:ascii="Calibri" w:hAnsi="Calibri" w:cs="Calibri"/>
                          <w:color w:val="0D0D0D"/>
                          <w:sz w:val="24"/>
                          <w:szCs w:val="24"/>
                        </w:rPr>
                        <w:t>Malyalam</w:t>
                      </w:r>
                      <w:proofErr w:type="spellEnd"/>
                      <w:proofErr w:type="gramEnd"/>
                      <w:r w:rsidRPr="00CF20EC">
                        <w:rPr>
                          <w:rFonts w:ascii="Calibri" w:hAnsi="Calibri" w:cs="Calibri"/>
                          <w:color w:val="0D0D0D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BB56B02" w14:textId="77777777" w:rsidR="00CF20EC" w:rsidRPr="001055E5" w:rsidRDefault="00CF20EC" w:rsidP="00B7445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ind w:left="450" w:hanging="270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CF20EC">
                        <w:rPr>
                          <w:rFonts w:ascii="Calibri" w:hAnsi="Calibri" w:cs="Calibri"/>
                          <w:color w:val="0D0D0D"/>
                          <w:sz w:val="24"/>
                          <w:szCs w:val="24"/>
                        </w:rPr>
                        <w:t>Marital Status</w:t>
                      </w:r>
                      <w:r w:rsidR="00B74458">
                        <w:rPr>
                          <w:rFonts w:ascii="Calibri" w:hAnsi="Calibri" w:cs="Calibri"/>
                          <w:color w:val="0D0D0D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="00B74458">
                        <w:rPr>
                          <w:rFonts w:ascii="Calibri" w:hAnsi="Calibri" w:cs="Calibri"/>
                          <w:color w:val="0D0D0D"/>
                          <w:sz w:val="24"/>
                          <w:szCs w:val="24"/>
                        </w:rPr>
                        <w:t xml:space="preserve"> </w:t>
                      </w:r>
                      <w:r w:rsidRPr="00CF20EC">
                        <w:rPr>
                          <w:rFonts w:ascii="Calibri" w:hAnsi="Calibri" w:cs="Calibri"/>
                          <w:color w:val="0D0D0D"/>
                          <w:sz w:val="24"/>
                          <w:szCs w:val="24"/>
                        </w:rPr>
                        <w:t xml:space="preserve"> :Unmarried</w:t>
                      </w:r>
                      <w:proofErr w:type="gramEnd"/>
                    </w:p>
                    <w:p w14:paraId="49D6E319" w14:textId="77777777" w:rsidR="001055E5" w:rsidRPr="001055E5" w:rsidRDefault="001055E5" w:rsidP="00B7445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ind w:left="450" w:hanging="270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color w:val="0D0D0D"/>
                          <w:sz w:val="24"/>
                          <w:szCs w:val="24"/>
                        </w:rPr>
                        <w:t>Nationality</w:t>
                      </w:r>
                      <w:r w:rsidR="00B74458">
                        <w:rPr>
                          <w:rFonts w:ascii="Calibri" w:hAnsi="Calibri" w:cs="Calibri"/>
                          <w:color w:val="0D0D0D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="00B74458">
                        <w:rPr>
                          <w:rFonts w:ascii="Calibri" w:hAnsi="Calibri" w:cs="Calibri"/>
                          <w:color w:val="0D0D0D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alibri" w:hAnsi="Calibri" w:cs="Calibri"/>
                          <w:color w:val="0D0D0D"/>
                          <w:sz w:val="24"/>
                          <w:szCs w:val="24"/>
                        </w:rPr>
                        <w:t>:India</w:t>
                      </w:r>
                      <w:proofErr w:type="gramEnd"/>
                    </w:p>
                    <w:p w14:paraId="53D318D6" w14:textId="24AD21F0" w:rsidR="001055E5" w:rsidRPr="001055E5" w:rsidRDefault="001055E5" w:rsidP="00B7445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ind w:left="450" w:hanging="270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color w:val="0D0D0D"/>
                          <w:sz w:val="24"/>
                          <w:szCs w:val="24"/>
                        </w:rPr>
                        <w:t>Fathers name</w:t>
                      </w:r>
                      <w:r w:rsidR="00B74458">
                        <w:rPr>
                          <w:rFonts w:ascii="Calibri" w:hAnsi="Calibri" w:cs="Calibri"/>
                          <w:color w:val="0D0D0D"/>
                          <w:sz w:val="24"/>
                          <w:szCs w:val="24"/>
                        </w:rPr>
                        <w:t xml:space="preserve">   </w:t>
                      </w:r>
                      <w:proofErr w:type="gramStart"/>
                      <w:r w:rsidR="00B74458">
                        <w:rPr>
                          <w:rFonts w:ascii="Calibri" w:hAnsi="Calibri" w:cs="Calibri"/>
                          <w:color w:val="0D0D0D"/>
                          <w:sz w:val="24"/>
                          <w:szCs w:val="24"/>
                        </w:rPr>
                        <w:t xml:space="preserve">  </w:t>
                      </w:r>
                      <w:r w:rsidR="005511DB">
                        <w:rPr>
                          <w:rFonts w:ascii="Calibri" w:hAnsi="Calibri" w:cs="Calibri"/>
                          <w:color w:val="0D0D0D"/>
                          <w:sz w:val="24"/>
                          <w:szCs w:val="24"/>
                        </w:rPr>
                        <w:t>:</w:t>
                      </w:r>
                      <w:proofErr w:type="spellStart"/>
                      <w:r w:rsidR="00976375">
                        <w:rPr>
                          <w:rFonts w:ascii="Calibri" w:hAnsi="Calibri" w:cs="Calibri"/>
                          <w:color w:val="0D0D0D"/>
                          <w:sz w:val="24"/>
                          <w:szCs w:val="24"/>
                        </w:rPr>
                        <w:t>Sabuji</w:t>
                      </w:r>
                      <w:proofErr w:type="spellEnd"/>
                      <w:proofErr w:type="gramEnd"/>
                      <w:r w:rsidR="00976375">
                        <w:rPr>
                          <w:rFonts w:ascii="Calibri" w:hAnsi="Calibri" w:cs="Calibri"/>
                          <w:color w:val="0D0D0D"/>
                          <w:sz w:val="24"/>
                          <w:szCs w:val="24"/>
                        </w:rPr>
                        <w:t xml:space="preserve"> T.D</w:t>
                      </w:r>
                    </w:p>
                    <w:p w14:paraId="646CB304" w14:textId="1F82EC0B" w:rsidR="001055E5" w:rsidRPr="008A0584" w:rsidRDefault="001055E5" w:rsidP="00B7445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ind w:left="450" w:hanging="270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color w:val="0D0D0D"/>
                          <w:sz w:val="24"/>
                          <w:szCs w:val="24"/>
                        </w:rPr>
                        <w:t>Mothers name</w:t>
                      </w:r>
                      <w:r w:rsidR="00B74458">
                        <w:rPr>
                          <w:rFonts w:ascii="Calibri" w:hAnsi="Calibri" w:cs="Calibri"/>
                          <w:color w:val="0D0D0D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B74458">
                        <w:rPr>
                          <w:rFonts w:ascii="Calibri" w:hAnsi="Calibri" w:cs="Calibri"/>
                          <w:color w:val="0D0D0D"/>
                          <w:sz w:val="24"/>
                          <w:szCs w:val="24"/>
                        </w:rPr>
                        <w:t xml:space="preserve">  </w:t>
                      </w:r>
                      <w:r w:rsidR="005511DB">
                        <w:rPr>
                          <w:rFonts w:ascii="Calibri" w:hAnsi="Calibri" w:cs="Calibri"/>
                          <w:color w:val="0D0D0D"/>
                          <w:sz w:val="24"/>
                          <w:szCs w:val="24"/>
                        </w:rPr>
                        <w:t>:</w:t>
                      </w:r>
                      <w:r w:rsidR="00976375">
                        <w:rPr>
                          <w:rFonts w:ascii="Calibri" w:hAnsi="Calibri" w:cs="Calibri"/>
                          <w:color w:val="0D0D0D"/>
                          <w:sz w:val="24"/>
                          <w:szCs w:val="24"/>
                        </w:rPr>
                        <w:t>Mini</w:t>
                      </w:r>
                      <w:proofErr w:type="gramEnd"/>
                      <w:r w:rsidR="00976375">
                        <w:rPr>
                          <w:rFonts w:ascii="Calibri" w:hAnsi="Calibri" w:cs="Calibri"/>
                          <w:color w:val="0D0D0D"/>
                          <w:sz w:val="24"/>
                          <w:szCs w:val="24"/>
                        </w:rPr>
                        <w:t xml:space="preserve"> Sabu</w:t>
                      </w:r>
                    </w:p>
                    <w:p w14:paraId="391C8229" w14:textId="77777777" w:rsidR="008A0584" w:rsidRDefault="008A0584" w:rsidP="008A0584">
                      <w:pPr>
                        <w:spacing w:after="0" w:line="240" w:lineRule="auto"/>
                        <w:ind w:left="180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  <w:p w14:paraId="64A0A8AC" w14:textId="1D24D49F" w:rsidR="009224BD" w:rsidRPr="00914F68" w:rsidRDefault="009224BD" w:rsidP="00914F68">
                      <w:pPr>
                        <w:spacing w:after="0" w:line="240" w:lineRule="auto"/>
                        <w:ind w:right="1193"/>
                        <w:rPr>
                          <w:b/>
                          <w:color w:val="20B08F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5428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592525" wp14:editId="36C50103">
                <wp:simplePos x="0" y="0"/>
                <wp:positionH relativeFrom="column">
                  <wp:posOffset>-742951</wp:posOffset>
                </wp:positionH>
                <wp:positionV relativeFrom="paragraph">
                  <wp:posOffset>273685</wp:posOffset>
                </wp:positionV>
                <wp:extent cx="4257675" cy="1381125"/>
                <wp:effectExtent l="0" t="0" r="28575" b="28575"/>
                <wp:wrapNone/>
                <wp:docPr id="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7675" cy="1381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4D2D02F" id="Rectangle 20" o:spid="_x0000_s1026" style="position:absolute;margin-left:-58.5pt;margin-top:21.55pt;width:335.25pt;height:10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" fillcolor="white [3212]" strokecolor="black [3213]"/>
            </w:pict>
          </mc:Fallback>
        </mc:AlternateContent>
      </w:r>
      <w:r w:rsidR="00FA4B69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81BDBF" wp14:editId="12BFBDD1">
                <wp:simplePos x="0" y="0"/>
                <wp:positionH relativeFrom="column">
                  <wp:posOffset>-860425</wp:posOffset>
                </wp:positionH>
                <wp:positionV relativeFrom="paragraph">
                  <wp:posOffset>607060</wp:posOffset>
                </wp:positionV>
                <wp:extent cx="3765550" cy="1009650"/>
                <wp:effectExtent l="0" t="0" r="0" b="0"/>
                <wp:wrapNone/>
                <wp:docPr id="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555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7E97F" w14:textId="7D65F731" w:rsidR="00F96A03" w:rsidRPr="00E12E4F" w:rsidRDefault="001A0B4B" w:rsidP="009063A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40" w:lineRule="auto"/>
                              <w:jc w:val="both"/>
                              <w:rPr>
                                <w:szCs w:val="24"/>
                              </w:rPr>
                            </w:pPr>
                            <w:r w:rsidRPr="001A0B4B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Brutesploit</w:t>
                            </w:r>
                            <w:r w:rsidR="00F96A03" w:rsidRPr="001A0B4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F96A03" w:rsidRPr="009063A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penetration testing tool held in Amal Jyothi College Of Engineering.</w:t>
                            </w:r>
                          </w:p>
                          <w:p w14:paraId="5DE575BE" w14:textId="425D9218" w:rsidR="00E12E4F" w:rsidRPr="009063A5" w:rsidRDefault="00E12E4F" w:rsidP="00E12E4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40" w:lineRule="auto"/>
                              <w:jc w:val="both"/>
                              <w:rPr>
                                <w:szCs w:val="24"/>
                              </w:rPr>
                            </w:pPr>
                            <w:r w:rsidRPr="00E12E4F">
                              <w:rPr>
                                <w:szCs w:val="24"/>
                              </w:rPr>
                              <w:t xml:space="preserve">IEEE paper on </w:t>
                            </w:r>
                            <w:r w:rsidR="001A0B4B" w:rsidRPr="001A0B4B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Wearable ECG Apparatus for Ubiquitous Health Care</w:t>
                            </w:r>
                            <w:r w:rsidRPr="00E12E4F">
                              <w:rPr>
                                <w:szCs w:val="24"/>
                              </w:rPr>
                              <w:t xml:space="preserve"> held in Amal Jyothi College Of Engineering.</w:t>
                            </w:r>
                          </w:p>
                          <w:p w14:paraId="46E2D43D" w14:textId="77777777" w:rsidR="002709A4" w:rsidRPr="00F96A03" w:rsidRDefault="002709A4" w:rsidP="00F96A03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481BDBF" id="Text Box 23" o:spid="_x0000_s1051" type="#_x0000_t202" style="position:absolute;left:0;text-align:left;margin-left:-67.75pt;margin-top:47.8pt;width:296.5pt;height:7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" filled="f" fillcolor="#20b08f" stroked="f">
                <v:textbox>
                  <w:txbxContent>
                    <w:p w14:paraId="0B97E97F" w14:textId="7D65F731" w:rsidR="00F96A03" w:rsidRPr="00E12E4F" w:rsidRDefault="001A0B4B" w:rsidP="009063A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40" w:lineRule="auto"/>
                        <w:jc w:val="both"/>
                        <w:rPr>
                          <w:szCs w:val="24"/>
                        </w:rPr>
                      </w:pPr>
                      <w:proofErr w:type="spellStart"/>
                      <w:r w:rsidRPr="001A0B4B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Brutesploit</w:t>
                      </w:r>
                      <w:proofErr w:type="spellEnd"/>
                      <w:r w:rsidR="00F96A03" w:rsidRPr="001A0B4B">
                        <w:rPr>
                          <w:color w:val="000000" w:themeColor="text1"/>
                        </w:rPr>
                        <w:t xml:space="preserve"> </w:t>
                      </w:r>
                      <w:r w:rsidR="00F96A03" w:rsidRPr="009063A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penetration testing tool held in Amal Jyothi College </w:t>
                      </w:r>
                      <w:proofErr w:type="gramStart"/>
                      <w:r w:rsidR="00F96A03" w:rsidRPr="009063A5">
                        <w:rPr>
                          <w:color w:val="000000" w:themeColor="text1"/>
                          <w:sz w:val="24"/>
                          <w:szCs w:val="24"/>
                        </w:rPr>
                        <w:t>Of</w:t>
                      </w:r>
                      <w:proofErr w:type="gramEnd"/>
                      <w:r w:rsidR="00F96A03" w:rsidRPr="009063A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Engineering.</w:t>
                      </w:r>
                    </w:p>
                    <w:p w14:paraId="5DE575BE" w14:textId="425D9218" w:rsidR="00E12E4F" w:rsidRPr="009063A5" w:rsidRDefault="00E12E4F" w:rsidP="00E12E4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40" w:lineRule="auto"/>
                        <w:jc w:val="both"/>
                        <w:rPr>
                          <w:szCs w:val="24"/>
                        </w:rPr>
                      </w:pPr>
                      <w:r w:rsidRPr="00E12E4F">
                        <w:rPr>
                          <w:szCs w:val="24"/>
                        </w:rPr>
                        <w:t xml:space="preserve">IEEE paper on </w:t>
                      </w:r>
                      <w:r w:rsidR="001A0B4B" w:rsidRPr="001A0B4B">
                        <w:rPr>
                          <w:rFonts w:ascii="Arial" w:hAnsi="Arial" w:cs="Arial"/>
                          <w:b/>
                          <w:bCs/>
                        </w:rPr>
                        <w:t>Wearable ECG Apparatus for Ubiquitous Health Care</w:t>
                      </w:r>
                      <w:r w:rsidRPr="00E12E4F">
                        <w:rPr>
                          <w:szCs w:val="24"/>
                        </w:rPr>
                        <w:t xml:space="preserve"> held in Amal Jyothi College </w:t>
                      </w:r>
                      <w:proofErr w:type="gramStart"/>
                      <w:r w:rsidRPr="00E12E4F">
                        <w:rPr>
                          <w:szCs w:val="24"/>
                        </w:rPr>
                        <w:t>Of</w:t>
                      </w:r>
                      <w:proofErr w:type="gramEnd"/>
                      <w:r w:rsidRPr="00E12E4F">
                        <w:rPr>
                          <w:szCs w:val="24"/>
                        </w:rPr>
                        <w:t xml:space="preserve"> Engineering.</w:t>
                      </w:r>
                    </w:p>
                    <w:p w14:paraId="46E2D43D" w14:textId="77777777" w:rsidR="002709A4" w:rsidRPr="00F96A03" w:rsidRDefault="002709A4" w:rsidP="00F96A03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4B69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F7B3" wp14:editId="28080878">
                <wp:simplePos x="0" y="0"/>
                <wp:positionH relativeFrom="column">
                  <wp:posOffset>-723900</wp:posOffset>
                </wp:positionH>
                <wp:positionV relativeFrom="paragraph">
                  <wp:posOffset>283210</wp:posOffset>
                </wp:positionV>
                <wp:extent cx="3343275" cy="371475"/>
                <wp:effectExtent l="0" t="0" r="0" b="0"/>
                <wp:wrapNone/>
                <wp:docPr id="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9A1FD8" w14:textId="77777777" w:rsidR="00F96A03" w:rsidRPr="00F96A03" w:rsidRDefault="00F96A03" w:rsidP="00F96A03">
                            <w:pPr>
                              <w:spacing w:line="240" w:lineRule="auto"/>
                              <w:ind w:left="-90"/>
                              <w:rPr>
                                <w:b/>
                                <w:color w:val="20B08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20B08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96A03">
                              <w:rPr>
                                <w:b/>
                                <w:color w:val="20B08F"/>
                                <w:sz w:val="36"/>
                                <w:szCs w:val="36"/>
                              </w:rPr>
                              <w:t>PAPER  PRESENTATION</w:t>
                            </w:r>
                          </w:p>
                          <w:p w14:paraId="79C497ED" w14:textId="77777777" w:rsidR="002709A4" w:rsidRPr="00F96A03" w:rsidRDefault="002709A4" w:rsidP="00F96A03">
                            <w:pPr>
                              <w:rPr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6F2F7B3" id="Text Box 21" o:spid="_x0000_s1052" type="#_x0000_t202" style="position:absolute;left:0;text-align:left;margin-left:-57pt;margin-top:22.3pt;width:263.25pt;height:2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" filled="f" fillcolor="#20b08f" stroked="f">
                <v:textbox>
                  <w:txbxContent>
                    <w:p w14:paraId="7E9A1FD8" w14:textId="77777777" w:rsidR="00F96A03" w:rsidRPr="00F96A03" w:rsidRDefault="00F96A03" w:rsidP="00F96A03">
                      <w:pPr>
                        <w:spacing w:line="240" w:lineRule="auto"/>
                        <w:ind w:left="-90"/>
                        <w:rPr>
                          <w:b/>
                          <w:color w:val="20B08F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20B08F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 w:rsidRPr="00F96A03">
                        <w:rPr>
                          <w:b/>
                          <w:color w:val="20B08F"/>
                          <w:sz w:val="36"/>
                          <w:szCs w:val="36"/>
                        </w:rPr>
                        <w:t>PAPER  PRESENTATION</w:t>
                      </w:r>
                      <w:proofErr w:type="gramEnd"/>
                    </w:p>
                    <w:p w14:paraId="79C497ED" w14:textId="77777777" w:rsidR="002709A4" w:rsidRPr="00F96A03" w:rsidRDefault="002709A4" w:rsidP="00F96A03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4F68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6A80D1" wp14:editId="3998B7E2">
                <wp:simplePos x="0" y="0"/>
                <wp:positionH relativeFrom="column">
                  <wp:posOffset>3771900</wp:posOffset>
                </wp:positionH>
                <wp:positionV relativeFrom="paragraph">
                  <wp:posOffset>1924050</wp:posOffset>
                </wp:positionV>
                <wp:extent cx="0" cy="2157095"/>
                <wp:effectExtent l="0" t="2540" r="0" b="2540"/>
                <wp:wrapNone/>
                <wp:docPr id="7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57095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FE5A948" id="AutoShape 74" o:spid="_x0000_s1026" type="#_x0000_t32" style="position:absolute;margin-left:297pt;margin-top:151.5pt;width:0;height:169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" stroked="f"/>
            </w:pict>
          </mc:Fallback>
        </mc:AlternateContent>
      </w:r>
      <w:r w:rsidR="00914F68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00E100" wp14:editId="58C968CC">
                <wp:simplePos x="0" y="0"/>
                <wp:positionH relativeFrom="column">
                  <wp:posOffset>-485775</wp:posOffset>
                </wp:positionH>
                <wp:positionV relativeFrom="paragraph">
                  <wp:posOffset>3034665</wp:posOffset>
                </wp:positionV>
                <wp:extent cx="4029710" cy="962025"/>
                <wp:effectExtent l="0" t="0" r="0" b="1270"/>
                <wp:wrapNone/>
                <wp:docPr id="6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710" cy="962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71B9CA" w14:textId="77777777" w:rsidR="00F96A03" w:rsidRDefault="00F96A03" w:rsidP="009063A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400E100" id="Text Box 72" o:spid="_x0000_s1053" type="#_x0000_t202" style="position:absolute;left:0;text-align:left;margin-left:-38.25pt;margin-top:238.95pt;width:317.3pt;height:7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" fillcolor="white [3212]" stroked="f">
                <v:textbox>
                  <w:txbxContent>
                    <w:p w14:paraId="2B71B9CA" w14:textId="77777777" w:rsidR="00F96A03" w:rsidRDefault="00F96A03" w:rsidP="009063A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914F68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C4AF32" wp14:editId="3D60AC4A">
                <wp:simplePos x="0" y="0"/>
                <wp:positionH relativeFrom="column">
                  <wp:posOffset>-542925</wp:posOffset>
                </wp:positionH>
                <wp:positionV relativeFrom="paragraph">
                  <wp:posOffset>2140585</wp:posOffset>
                </wp:positionV>
                <wp:extent cx="3267075" cy="952500"/>
                <wp:effectExtent l="0" t="0" r="0" b="0"/>
                <wp:wrapNone/>
                <wp:docPr id="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04D5D" w14:textId="77777777" w:rsidR="00F96A03" w:rsidRPr="00F96A03" w:rsidRDefault="00F96A03" w:rsidP="00F96A03">
                            <w:pPr>
                              <w:rPr>
                                <w:b/>
                                <w:color w:val="20B08F"/>
                                <w:sz w:val="36"/>
                                <w:szCs w:val="36"/>
                              </w:rPr>
                            </w:pPr>
                          </w:p>
                          <w:p w14:paraId="5EB4E983" w14:textId="77777777" w:rsidR="007A666D" w:rsidRPr="006B5C4E" w:rsidRDefault="007A666D" w:rsidP="006B5C4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0C4AF32" id="Text Box 25" o:spid="_x0000_s1054" type="#_x0000_t202" style="position:absolute;left:0;text-align:left;margin-left:-42.75pt;margin-top:168.55pt;width:257.25pt;height: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" filled="f" fillcolor="#20b08f" stroked="f">
                <v:textbox>
                  <w:txbxContent>
                    <w:p w14:paraId="77504D5D" w14:textId="77777777" w:rsidR="00F96A03" w:rsidRPr="00F96A03" w:rsidRDefault="00F96A03" w:rsidP="00F96A03">
                      <w:pPr>
                        <w:rPr>
                          <w:b/>
                          <w:color w:val="20B08F"/>
                          <w:sz w:val="36"/>
                          <w:szCs w:val="36"/>
                        </w:rPr>
                      </w:pPr>
                    </w:p>
                    <w:p w14:paraId="5EB4E983" w14:textId="77777777" w:rsidR="007A666D" w:rsidRPr="006B5C4E" w:rsidRDefault="007A666D" w:rsidP="006B5C4E"/>
                  </w:txbxContent>
                </v:textbox>
              </v:shape>
            </w:pict>
          </mc:Fallback>
        </mc:AlternateContent>
      </w:r>
    </w:p>
    <w:p w14:paraId="76839106" w14:textId="54461C33" w:rsidR="00197760" w:rsidRPr="00197760" w:rsidRDefault="00197760" w:rsidP="00197760">
      <w:pPr>
        <w:rPr>
          <w:sz w:val="72"/>
          <w:szCs w:val="72"/>
        </w:rPr>
      </w:pPr>
    </w:p>
    <w:p w14:paraId="305F8AEB" w14:textId="4AAEBEA4" w:rsidR="00197760" w:rsidRDefault="00D45428" w:rsidP="00197760">
      <w:pPr>
        <w:rPr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2156026" wp14:editId="58551CFA">
                <wp:simplePos x="0" y="0"/>
                <wp:positionH relativeFrom="column">
                  <wp:posOffset>-733425</wp:posOffset>
                </wp:positionH>
                <wp:positionV relativeFrom="paragraph">
                  <wp:posOffset>208915</wp:posOffset>
                </wp:positionV>
                <wp:extent cx="4248150" cy="1838325"/>
                <wp:effectExtent l="0" t="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89315" w14:textId="77777777" w:rsidR="00197760" w:rsidRDefault="00197760" w:rsidP="00197760">
                            <w:pPr>
                              <w:spacing w:line="240" w:lineRule="auto"/>
                              <w:rPr>
                                <w:b/>
                                <w:color w:val="20B08F"/>
                                <w:sz w:val="36"/>
                                <w:szCs w:val="36"/>
                              </w:rPr>
                            </w:pPr>
                            <w:r w:rsidRPr="00F96A03">
                              <w:rPr>
                                <w:b/>
                                <w:color w:val="20B08F"/>
                                <w:sz w:val="36"/>
                                <w:szCs w:val="36"/>
                              </w:rPr>
                              <w:t>AREA OF INTEREST</w:t>
                            </w:r>
                          </w:p>
                          <w:p w14:paraId="679F535C" w14:textId="77777777" w:rsidR="00197760" w:rsidRPr="00727B15" w:rsidRDefault="00197760" w:rsidP="0019776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727B15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Object oriented programming</w:t>
                            </w:r>
                          </w:p>
                          <w:p w14:paraId="664DDC3E" w14:textId="77777777" w:rsidR="00197760" w:rsidRPr="00727B15" w:rsidRDefault="00197760" w:rsidP="0019776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727B15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Database management system</w:t>
                            </w:r>
                          </w:p>
                          <w:p w14:paraId="54071EF9" w14:textId="77777777" w:rsidR="00197760" w:rsidRPr="002709A4" w:rsidRDefault="00197760" w:rsidP="00197760">
                            <w:pPr>
                              <w:spacing w:line="240" w:lineRule="auto"/>
                              <w:rPr>
                                <w:b/>
                                <w:color w:val="20B08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20B08F"/>
                                <w:sz w:val="36"/>
                                <w:szCs w:val="36"/>
                              </w:rPr>
                              <w:t>SOFTWARE SKILLS</w:t>
                            </w:r>
                          </w:p>
                          <w:p w14:paraId="303C183D" w14:textId="5C92884A" w:rsidR="00197760" w:rsidRDefault="00197760" w:rsidP="0019776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Languages:C,C++,PHP,</w:t>
                            </w:r>
                            <w:r w:rsidR="001A0B4B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  <w:p w14:paraId="0C7AB793" w14:textId="77777777" w:rsidR="00197760" w:rsidRDefault="00197760" w:rsidP="0019776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</w:pPr>
                            <w:r w:rsidRPr="00F96A03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Software Packages:MySQLi</w:t>
                            </w:r>
                          </w:p>
                          <w:p w14:paraId="5AE14CF4" w14:textId="77777777" w:rsidR="00197760" w:rsidRDefault="0019776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2156026" id="Text Box 2" o:spid="_x0000_s1055" type="#_x0000_t202" style="position:absolute;margin-left:-57.75pt;margin-top:16.45pt;width:334.5pt;height:144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">
                <v:textbox>
                  <w:txbxContent>
                    <w:p w14:paraId="18289315" w14:textId="77777777" w:rsidR="00197760" w:rsidRDefault="00197760" w:rsidP="00197760">
                      <w:pPr>
                        <w:spacing w:line="240" w:lineRule="auto"/>
                        <w:rPr>
                          <w:b/>
                          <w:color w:val="20B08F"/>
                          <w:sz w:val="36"/>
                          <w:szCs w:val="36"/>
                        </w:rPr>
                      </w:pPr>
                      <w:r w:rsidRPr="00F96A03">
                        <w:rPr>
                          <w:b/>
                          <w:color w:val="20B08F"/>
                          <w:sz w:val="36"/>
                          <w:szCs w:val="36"/>
                        </w:rPr>
                        <w:t>AREA OF INTEREST</w:t>
                      </w:r>
                    </w:p>
                    <w:p w14:paraId="679F535C" w14:textId="77777777" w:rsidR="00197760" w:rsidRPr="00727B15" w:rsidRDefault="00197760" w:rsidP="0019776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727B15">
                        <w:rPr>
                          <w:color w:val="0D0D0D" w:themeColor="text1" w:themeTint="F2"/>
                          <w:sz w:val="24"/>
                          <w:szCs w:val="24"/>
                        </w:rPr>
                        <w:t>Object oriented programming</w:t>
                      </w:r>
                    </w:p>
                    <w:p w14:paraId="664DDC3E" w14:textId="77777777" w:rsidR="00197760" w:rsidRPr="00727B15" w:rsidRDefault="00197760" w:rsidP="0019776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727B15">
                        <w:rPr>
                          <w:color w:val="0D0D0D" w:themeColor="text1" w:themeTint="F2"/>
                          <w:sz w:val="24"/>
                          <w:szCs w:val="24"/>
                        </w:rPr>
                        <w:t>Database management system</w:t>
                      </w:r>
                    </w:p>
                    <w:p w14:paraId="54071EF9" w14:textId="77777777" w:rsidR="00197760" w:rsidRPr="002709A4" w:rsidRDefault="00197760" w:rsidP="00197760">
                      <w:pPr>
                        <w:spacing w:line="240" w:lineRule="auto"/>
                        <w:rPr>
                          <w:b/>
                          <w:color w:val="20B08F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20B08F"/>
                          <w:sz w:val="36"/>
                          <w:szCs w:val="36"/>
                        </w:rPr>
                        <w:t>SOFTWARE SKILLS</w:t>
                      </w:r>
                    </w:p>
                    <w:p w14:paraId="303C183D" w14:textId="5C92884A" w:rsidR="00197760" w:rsidRDefault="00197760" w:rsidP="0019776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>Languages:</w:t>
                      </w:r>
                      <w:proofErr w:type="gramStart"/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>C,C</w:t>
                      </w:r>
                      <w:proofErr w:type="spellEnd"/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>++</w:t>
                      </w:r>
                      <w:proofErr w:type="gramEnd"/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>,PHP,</w:t>
                      </w:r>
                      <w:r w:rsidR="001A0B4B">
                        <w:rPr>
                          <w:color w:val="0D0D0D" w:themeColor="text1" w:themeTint="F2"/>
                          <w:sz w:val="24"/>
                          <w:szCs w:val="24"/>
                        </w:rPr>
                        <w:t>HTML</w:t>
                      </w:r>
                    </w:p>
                    <w:p w14:paraId="0C7AB793" w14:textId="77777777" w:rsidR="00197760" w:rsidRDefault="00197760" w:rsidP="0019776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</w:pPr>
                      <w:r w:rsidRPr="00F96A03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Software </w:t>
                      </w:r>
                      <w:proofErr w:type="spellStart"/>
                      <w:proofErr w:type="gramStart"/>
                      <w:r w:rsidRPr="00F96A03">
                        <w:rPr>
                          <w:color w:val="0D0D0D" w:themeColor="text1" w:themeTint="F2"/>
                          <w:sz w:val="24"/>
                          <w:szCs w:val="24"/>
                        </w:rPr>
                        <w:t>Packages:MySQLi</w:t>
                      </w:r>
                      <w:proofErr w:type="spellEnd"/>
                      <w:proofErr w:type="gramEnd"/>
                    </w:p>
                    <w:p w14:paraId="5AE14CF4" w14:textId="77777777" w:rsidR="00197760" w:rsidRDefault="00197760"/>
                  </w:txbxContent>
                </v:textbox>
                <w10:wrap type="square"/>
              </v:shape>
            </w:pict>
          </mc:Fallback>
        </mc:AlternateContent>
      </w:r>
      <w:r w:rsidR="00FA4B69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33705E" wp14:editId="0C0D3F02">
                <wp:simplePos x="0" y="0"/>
                <wp:positionH relativeFrom="column">
                  <wp:posOffset>3600450</wp:posOffset>
                </wp:positionH>
                <wp:positionV relativeFrom="paragraph">
                  <wp:posOffset>166370</wp:posOffset>
                </wp:positionV>
                <wp:extent cx="12065" cy="2199005"/>
                <wp:effectExtent l="9525" t="11430" r="6985" b="8890"/>
                <wp:wrapNone/>
                <wp:docPr id="8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" cy="219900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C98C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B26898F" id="AutoShape 75" o:spid="_x0000_s1026" type="#_x0000_t32" style="position:absolute;margin-left:283.5pt;margin-top:13.1pt;width:.95pt;height:173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" strokecolor="#0c98c4" strokeweight="1pt"/>
            </w:pict>
          </mc:Fallback>
        </mc:AlternateContent>
      </w:r>
    </w:p>
    <w:p w14:paraId="5C611709" w14:textId="2E17FE16" w:rsidR="00FD0B20" w:rsidRPr="00197760" w:rsidRDefault="00197760" w:rsidP="00197760">
      <w:pPr>
        <w:tabs>
          <w:tab w:val="left" w:pos="5216"/>
        </w:tabs>
        <w:rPr>
          <w:sz w:val="72"/>
          <w:szCs w:val="72"/>
        </w:rPr>
      </w:pPr>
      <w:r>
        <w:rPr>
          <w:sz w:val="72"/>
          <w:szCs w:val="72"/>
        </w:rPr>
        <w:tab/>
      </w:r>
    </w:p>
    <w:sectPr w:rsidR="00FD0B20" w:rsidRPr="00197760" w:rsidSect="00FD0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8C4662" w14:textId="77777777" w:rsidR="001637CB" w:rsidRDefault="001637CB" w:rsidP="00047675">
      <w:pPr>
        <w:spacing w:after="0" w:line="240" w:lineRule="auto"/>
      </w:pPr>
      <w:r>
        <w:separator/>
      </w:r>
    </w:p>
  </w:endnote>
  <w:endnote w:type="continuationSeparator" w:id="0">
    <w:p w14:paraId="025D28BB" w14:textId="77777777" w:rsidR="001637CB" w:rsidRDefault="001637CB" w:rsidP="00047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4E35D5" w14:textId="77777777" w:rsidR="001637CB" w:rsidRDefault="001637CB" w:rsidP="00047675">
      <w:pPr>
        <w:spacing w:after="0" w:line="240" w:lineRule="auto"/>
      </w:pPr>
      <w:r>
        <w:separator/>
      </w:r>
    </w:p>
  </w:footnote>
  <w:footnote w:type="continuationSeparator" w:id="0">
    <w:p w14:paraId="6539C561" w14:textId="77777777" w:rsidR="001637CB" w:rsidRDefault="001637CB" w:rsidP="00047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907B3"/>
    <w:multiLevelType w:val="hybridMultilevel"/>
    <w:tmpl w:val="1534E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C3776"/>
    <w:multiLevelType w:val="hybridMultilevel"/>
    <w:tmpl w:val="D59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F5F68"/>
    <w:multiLevelType w:val="hybridMultilevel"/>
    <w:tmpl w:val="A696763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EB557DE"/>
    <w:multiLevelType w:val="hybridMultilevel"/>
    <w:tmpl w:val="31169F4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2E3E3F41"/>
    <w:multiLevelType w:val="hybridMultilevel"/>
    <w:tmpl w:val="9D7AD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4165F"/>
    <w:multiLevelType w:val="hybridMultilevel"/>
    <w:tmpl w:val="F10E4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831AC9"/>
    <w:multiLevelType w:val="hybridMultilevel"/>
    <w:tmpl w:val="8B642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13439"/>
    <w:multiLevelType w:val="hybridMultilevel"/>
    <w:tmpl w:val="7E840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62C21"/>
    <w:multiLevelType w:val="hybridMultilevel"/>
    <w:tmpl w:val="69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A311C"/>
    <w:multiLevelType w:val="hybridMultilevel"/>
    <w:tmpl w:val="9CD64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F47778"/>
    <w:multiLevelType w:val="hybridMultilevel"/>
    <w:tmpl w:val="546AC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0641C"/>
    <w:multiLevelType w:val="hybridMultilevel"/>
    <w:tmpl w:val="A93A88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E45428"/>
    <w:multiLevelType w:val="hybridMultilevel"/>
    <w:tmpl w:val="1CB81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94DF6"/>
    <w:multiLevelType w:val="hybridMultilevel"/>
    <w:tmpl w:val="2F1C8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144E21"/>
    <w:multiLevelType w:val="hybridMultilevel"/>
    <w:tmpl w:val="35C05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520160"/>
    <w:multiLevelType w:val="hybridMultilevel"/>
    <w:tmpl w:val="FA9CD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54442B"/>
    <w:multiLevelType w:val="hybridMultilevel"/>
    <w:tmpl w:val="E91A3E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5"/>
  </w:num>
  <w:num w:numId="4">
    <w:abstractNumId w:val="1"/>
  </w:num>
  <w:num w:numId="5">
    <w:abstractNumId w:val="7"/>
  </w:num>
  <w:num w:numId="6">
    <w:abstractNumId w:val="11"/>
  </w:num>
  <w:num w:numId="7">
    <w:abstractNumId w:val="9"/>
  </w:num>
  <w:num w:numId="8">
    <w:abstractNumId w:val="10"/>
  </w:num>
  <w:num w:numId="9">
    <w:abstractNumId w:val="16"/>
  </w:num>
  <w:num w:numId="10">
    <w:abstractNumId w:val="5"/>
  </w:num>
  <w:num w:numId="11">
    <w:abstractNumId w:val="4"/>
  </w:num>
  <w:num w:numId="12">
    <w:abstractNumId w:val="12"/>
  </w:num>
  <w:num w:numId="13">
    <w:abstractNumId w:val="0"/>
  </w:num>
  <w:num w:numId="14">
    <w:abstractNumId w:val="3"/>
  </w:num>
  <w:num w:numId="15">
    <w:abstractNumId w:val="6"/>
  </w:num>
  <w:num w:numId="16">
    <w:abstractNumId w:val="1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957"/>
    <w:rsid w:val="00045DA1"/>
    <w:rsid w:val="00047675"/>
    <w:rsid w:val="0007110F"/>
    <w:rsid w:val="000729BA"/>
    <w:rsid w:val="000E1F16"/>
    <w:rsid w:val="000E5957"/>
    <w:rsid w:val="000F67B0"/>
    <w:rsid w:val="00100882"/>
    <w:rsid w:val="00101683"/>
    <w:rsid w:val="001055E5"/>
    <w:rsid w:val="00144DE3"/>
    <w:rsid w:val="0014564C"/>
    <w:rsid w:val="001637CB"/>
    <w:rsid w:val="00170F94"/>
    <w:rsid w:val="00197760"/>
    <w:rsid w:val="001A0B4B"/>
    <w:rsid w:val="001D6333"/>
    <w:rsid w:val="00236A41"/>
    <w:rsid w:val="00240117"/>
    <w:rsid w:val="002417FE"/>
    <w:rsid w:val="002709A4"/>
    <w:rsid w:val="002963FC"/>
    <w:rsid w:val="00337A1A"/>
    <w:rsid w:val="00344231"/>
    <w:rsid w:val="00347894"/>
    <w:rsid w:val="00427C5B"/>
    <w:rsid w:val="00495B41"/>
    <w:rsid w:val="004B378F"/>
    <w:rsid w:val="004E28AE"/>
    <w:rsid w:val="0050691B"/>
    <w:rsid w:val="00510E31"/>
    <w:rsid w:val="005511DB"/>
    <w:rsid w:val="005712BC"/>
    <w:rsid w:val="005E0DE8"/>
    <w:rsid w:val="0061205D"/>
    <w:rsid w:val="00642F74"/>
    <w:rsid w:val="006948BC"/>
    <w:rsid w:val="006A39FB"/>
    <w:rsid w:val="006B5C4E"/>
    <w:rsid w:val="00726FC2"/>
    <w:rsid w:val="00727B15"/>
    <w:rsid w:val="00731DD3"/>
    <w:rsid w:val="00760323"/>
    <w:rsid w:val="00782C24"/>
    <w:rsid w:val="007A666D"/>
    <w:rsid w:val="00821639"/>
    <w:rsid w:val="00840F8D"/>
    <w:rsid w:val="00850829"/>
    <w:rsid w:val="00853E00"/>
    <w:rsid w:val="008A0584"/>
    <w:rsid w:val="008E6C0D"/>
    <w:rsid w:val="009063A5"/>
    <w:rsid w:val="00914F68"/>
    <w:rsid w:val="009203DC"/>
    <w:rsid w:val="009224BD"/>
    <w:rsid w:val="00967139"/>
    <w:rsid w:val="00976375"/>
    <w:rsid w:val="009A015B"/>
    <w:rsid w:val="00A04A05"/>
    <w:rsid w:val="00A434B3"/>
    <w:rsid w:val="00B21C55"/>
    <w:rsid w:val="00B74458"/>
    <w:rsid w:val="00B82610"/>
    <w:rsid w:val="00B91153"/>
    <w:rsid w:val="00BD0B2A"/>
    <w:rsid w:val="00BD2430"/>
    <w:rsid w:val="00BD7BA3"/>
    <w:rsid w:val="00C01514"/>
    <w:rsid w:val="00C55AB0"/>
    <w:rsid w:val="00C93A0E"/>
    <w:rsid w:val="00CA705E"/>
    <w:rsid w:val="00CF20EC"/>
    <w:rsid w:val="00D21331"/>
    <w:rsid w:val="00D45428"/>
    <w:rsid w:val="00D5799D"/>
    <w:rsid w:val="00DA14CC"/>
    <w:rsid w:val="00DA7B6D"/>
    <w:rsid w:val="00DF3A48"/>
    <w:rsid w:val="00E054E8"/>
    <w:rsid w:val="00E12E4F"/>
    <w:rsid w:val="00E2078C"/>
    <w:rsid w:val="00E56C6A"/>
    <w:rsid w:val="00EE56A2"/>
    <w:rsid w:val="00EF17AC"/>
    <w:rsid w:val="00F54440"/>
    <w:rsid w:val="00F96A03"/>
    <w:rsid w:val="00FA2200"/>
    <w:rsid w:val="00FA4B69"/>
    <w:rsid w:val="00FD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20b08f" stroke="f">
      <v:fill color="#20b08f"/>
      <v:stroke on="f"/>
      <o:colormru v:ext="edit" colors="#20b08f,#edf8f9,#4adebb"/>
    </o:shapedefaults>
    <o:shapelayout v:ext="edit">
      <o:idmap v:ext="edit" data="1"/>
    </o:shapelayout>
  </w:shapeDefaults>
  <w:decimalSymbol w:val="."/>
  <w:listSeparator w:val=","/>
  <w14:docId w14:val="2D01F00B"/>
  <w15:docId w15:val="{1250181E-553B-4FA4-B11C-4A0680AB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B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2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0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F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7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675"/>
  </w:style>
  <w:style w:type="paragraph" w:styleId="Footer">
    <w:name w:val="footer"/>
    <w:basedOn w:val="Normal"/>
    <w:link w:val="FooterChar"/>
    <w:uiPriority w:val="99"/>
    <w:unhideWhenUsed/>
    <w:rsid w:val="00047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675"/>
  </w:style>
  <w:style w:type="paragraph" w:styleId="NoSpacing">
    <w:name w:val="No Spacing"/>
    <w:uiPriority w:val="1"/>
    <w:qFormat/>
    <w:rsid w:val="00495B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0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S4\Sample_Resume_Format_for_Fresh_Graduates_Single_Page_5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F15377-68F0-4708-8767-BA6ADABA8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Sample_Resume_Format_for_Fresh_Graduates_Single_Page_5_Template</Template>
  <TotalTime>20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MCA</cp:lastModifiedBy>
  <cp:revision>6</cp:revision>
  <cp:lastPrinted>2019-02-01T11:03:00Z</cp:lastPrinted>
  <dcterms:created xsi:type="dcterms:W3CDTF">2018-12-08T17:10:00Z</dcterms:created>
  <dcterms:modified xsi:type="dcterms:W3CDTF">2019-02-01T11:03:00Z</dcterms:modified>
</cp:coreProperties>
</file>